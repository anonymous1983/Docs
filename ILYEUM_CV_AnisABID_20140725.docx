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A0" w:rsidRPr="00E56ACB" w:rsidRDefault="00CB7512" w:rsidP="00CB7512">
      <w:pPr>
        <w:spacing w:before="240" w:after="120"/>
        <w:jc w:val="center"/>
        <w:rPr>
          <w:rFonts w:ascii="Sansation" w:hAnsi="Sansation"/>
          <w:b/>
          <w:color w:val="000000"/>
          <w:sz w:val="28"/>
          <w:u w:val="single"/>
        </w:rPr>
      </w:pPr>
      <w:r>
        <w:rPr>
          <w:rFonts w:ascii="Sansation" w:hAnsi="Sansation"/>
          <w:b/>
          <w:color w:val="000000"/>
          <w:sz w:val="28"/>
          <w:u w:val="single"/>
        </w:rPr>
        <w:t>Anis</w:t>
      </w:r>
      <w:r w:rsidR="00FD0659">
        <w:rPr>
          <w:rFonts w:ascii="Sansation" w:hAnsi="Sansation"/>
          <w:b/>
          <w:color w:val="000000"/>
          <w:sz w:val="28"/>
          <w:u w:val="single"/>
        </w:rPr>
        <w:t xml:space="preserve"> </w:t>
      </w:r>
      <w:r>
        <w:rPr>
          <w:rFonts w:ascii="Sansation" w:hAnsi="Sansation"/>
          <w:b/>
          <w:color w:val="000000"/>
          <w:sz w:val="28"/>
          <w:u w:val="single"/>
        </w:rPr>
        <w:t>ABID</w:t>
      </w:r>
    </w:p>
    <w:p w:rsidR="007A009F" w:rsidRPr="00BB411B" w:rsidRDefault="00EF3D01" w:rsidP="00D62FBA">
      <w:pPr>
        <w:spacing w:after="0"/>
        <w:jc w:val="center"/>
        <w:rPr>
          <w:sz w:val="24"/>
        </w:rPr>
      </w:pPr>
      <w:r w:rsidRPr="005E4832">
        <w:rPr>
          <w:lang w:val="en-US"/>
        </w:rPr>
        <w:t xml:space="preserve">Consultant </w:t>
      </w:r>
      <w:r w:rsidR="0042451B" w:rsidRPr="0042451B">
        <w:rPr>
          <w:color w:val="000000"/>
          <w:sz w:val="24"/>
        </w:rPr>
        <w:t>Front End / UI</w:t>
      </w:r>
      <w:r w:rsidR="007216A9">
        <w:rPr>
          <w:color w:val="000000"/>
          <w:sz w:val="24"/>
        </w:rPr>
        <w:t xml:space="preserve"> </w:t>
      </w:r>
      <w:r>
        <w:rPr>
          <w:color w:val="000000"/>
          <w:sz w:val="24"/>
        </w:rPr>
        <w:t>/ RIA</w:t>
      </w:r>
      <w:r w:rsidR="007A009F" w:rsidRPr="00BB411B">
        <w:rPr>
          <w:color w:val="000000"/>
          <w:sz w:val="24"/>
        </w:rPr>
        <w:br/>
      </w:r>
      <w:r w:rsidR="00180CC7" w:rsidRPr="00BB411B">
        <w:rPr>
          <w:color w:val="000000"/>
          <w:sz w:val="24"/>
        </w:rPr>
        <w:t>Chef de projets</w:t>
      </w:r>
    </w:p>
    <w:p w:rsidR="00AA65A0" w:rsidRPr="00E56ACB" w:rsidRDefault="00DB1FBE" w:rsidP="00D62FBA">
      <w:pPr>
        <w:spacing w:after="0"/>
        <w:jc w:val="center"/>
        <w:rPr>
          <w:sz w:val="24"/>
        </w:rPr>
      </w:pPr>
      <w:r>
        <w:rPr>
          <w:sz w:val="24"/>
        </w:rPr>
        <w:t>8</w:t>
      </w:r>
      <w:r w:rsidR="00AA65A0" w:rsidRPr="00E56ACB">
        <w:rPr>
          <w:sz w:val="24"/>
        </w:rPr>
        <w:t xml:space="preserve"> ans d’expérience</w:t>
      </w:r>
    </w:p>
    <w:p w:rsidR="00AA65A0" w:rsidRPr="00E56ACB" w:rsidRDefault="00AA65A0"/>
    <w:p w:rsidR="00AA65A0" w:rsidRPr="00E56ACB" w:rsidRDefault="00AA65A0"/>
    <w:p w:rsidR="00AA65A0" w:rsidRPr="00E56ACB" w:rsidRDefault="00AA65A0" w:rsidP="008C6E2B">
      <w:pPr>
        <w:pStyle w:val="Paragraphedeliste"/>
        <w:numPr>
          <w:ilvl w:val="0"/>
          <w:numId w:val="1"/>
        </w:numPr>
        <w:pBdr>
          <w:bottom w:val="single" w:sz="4" w:space="1" w:color="C00000"/>
        </w:pBdr>
        <w:tabs>
          <w:tab w:val="left" w:pos="426"/>
        </w:tabs>
        <w:spacing w:before="480"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Profil</w:t>
      </w:r>
    </w:p>
    <w:p w:rsidR="00AA65A0" w:rsidRPr="00E56ACB" w:rsidRDefault="00AA65A0" w:rsidP="00600712">
      <w:pPr>
        <w:pStyle w:val="Paragraphedeliste"/>
      </w:pPr>
    </w:p>
    <w:p w:rsidR="00053776" w:rsidRDefault="00F3141D" w:rsidP="0042451B">
      <w:pPr>
        <w:pStyle w:val="Paragraphedeliste"/>
        <w:numPr>
          <w:ilvl w:val="0"/>
          <w:numId w:val="2"/>
        </w:numPr>
        <w:spacing w:line="360" w:lineRule="auto"/>
      </w:pPr>
      <w:r>
        <w:t>8</w:t>
      </w:r>
      <w:r w:rsidR="00053776">
        <w:t xml:space="preserve"> ans d’expé</w:t>
      </w:r>
      <w:r w:rsidR="0042451B">
        <w:t xml:space="preserve">rience en tant que consultant </w:t>
      </w:r>
      <w:r w:rsidR="0042451B" w:rsidRPr="0042451B">
        <w:t>Front End</w:t>
      </w:r>
    </w:p>
    <w:p w:rsidR="00AA65A0" w:rsidRPr="00E56ACB" w:rsidRDefault="00D74B9D" w:rsidP="0042451B">
      <w:pPr>
        <w:pStyle w:val="Paragraphedeliste"/>
        <w:numPr>
          <w:ilvl w:val="0"/>
          <w:numId w:val="2"/>
        </w:numPr>
        <w:spacing w:line="360" w:lineRule="auto"/>
      </w:pPr>
      <w:r>
        <w:t>Chef de projet et r</w:t>
      </w:r>
      <w:r w:rsidR="00180CC7">
        <w:t xml:space="preserve">esponsable </w:t>
      </w:r>
      <w:r w:rsidR="0042451B">
        <w:t xml:space="preserve">du pôle </w:t>
      </w:r>
      <w:r w:rsidR="0042451B" w:rsidRPr="0042451B">
        <w:t>Front End</w:t>
      </w:r>
      <w:r w:rsidR="00AA65A0">
        <w:t>.</w:t>
      </w:r>
    </w:p>
    <w:p w:rsidR="00AA65A0" w:rsidRPr="00E56ACB" w:rsidRDefault="00AA65A0" w:rsidP="00281BFE">
      <w:pPr>
        <w:spacing w:after="120"/>
        <w:ind w:left="142"/>
        <w:rPr>
          <w:b/>
          <w:u w:val="single"/>
        </w:rPr>
      </w:pPr>
      <w:r w:rsidRPr="00E56ACB">
        <w:rPr>
          <w:b/>
          <w:u w:val="single"/>
        </w:rPr>
        <w:t>Compétences techniques</w:t>
      </w:r>
    </w:p>
    <w:p w:rsidR="0042451B" w:rsidRDefault="0042451B" w:rsidP="0042451B">
      <w:pPr>
        <w:pStyle w:val="Paragraphedeliste"/>
        <w:numPr>
          <w:ilvl w:val="0"/>
          <w:numId w:val="2"/>
        </w:numPr>
      </w:pPr>
      <w:r w:rsidRPr="0042451B">
        <w:t xml:space="preserve">Expertise en intégration HTML5, CSS3 et JS (Bon niveau Flash &amp; </w:t>
      </w:r>
      <w:proofErr w:type="spellStart"/>
      <w:r w:rsidRPr="0042451B">
        <w:t>ActionScript</w:t>
      </w:r>
      <w:proofErr w:type="spellEnd"/>
      <w:r w:rsidRPr="0042451B">
        <w:t xml:space="preserve"> 3.0)</w:t>
      </w:r>
    </w:p>
    <w:p w:rsidR="0042451B" w:rsidRDefault="0042451B" w:rsidP="00603D77">
      <w:pPr>
        <w:pStyle w:val="Paragraphedeliste"/>
        <w:numPr>
          <w:ilvl w:val="0"/>
          <w:numId w:val="2"/>
        </w:numPr>
      </w:pPr>
      <w:r w:rsidRPr="0042451B">
        <w:t>Maîtrise de PHP5, Framework PHP</w:t>
      </w:r>
      <w:r w:rsidR="00603D77">
        <w:t xml:space="preserve"> (</w:t>
      </w:r>
      <w:r w:rsidR="00603D77" w:rsidRPr="00603D77">
        <w:t xml:space="preserve">Symfony2, </w:t>
      </w:r>
      <w:proofErr w:type="spellStart"/>
      <w:r w:rsidR="00603D77" w:rsidRPr="00603D77">
        <w:t>CodeIgniter</w:t>
      </w:r>
      <w:proofErr w:type="spellEnd"/>
      <w:r w:rsidR="00603D77">
        <w:t>)</w:t>
      </w:r>
      <w:r w:rsidRPr="0042451B">
        <w:t xml:space="preserve"> et des CMS du marché (</w:t>
      </w:r>
      <w:proofErr w:type="spellStart"/>
      <w:r w:rsidRPr="0042451B">
        <w:t>Drupal</w:t>
      </w:r>
      <w:proofErr w:type="spellEnd"/>
      <w:r w:rsidRPr="0042451B">
        <w:t xml:space="preserve"> 7, </w:t>
      </w:r>
      <w:proofErr w:type="spellStart"/>
      <w:r w:rsidRPr="0042451B">
        <w:t>Prestashop</w:t>
      </w:r>
      <w:proofErr w:type="spellEnd"/>
      <w:r w:rsidRPr="0042451B">
        <w:t xml:space="preserve">, </w:t>
      </w:r>
      <w:proofErr w:type="spellStart"/>
      <w:r w:rsidRPr="0042451B">
        <w:t>Wordpress</w:t>
      </w:r>
      <w:proofErr w:type="spellEnd"/>
      <w:r w:rsidRPr="0042451B">
        <w:t xml:space="preserve"> …)</w:t>
      </w:r>
    </w:p>
    <w:p w:rsidR="00AA65A0" w:rsidRPr="00E56ACB" w:rsidRDefault="00F3141D" w:rsidP="006F77EC">
      <w:pPr>
        <w:pStyle w:val="Paragraphedeliste"/>
        <w:numPr>
          <w:ilvl w:val="0"/>
          <w:numId w:val="2"/>
        </w:numPr>
      </w:pPr>
      <w:r>
        <w:t>D</w:t>
      </w:r>
      <w:r w:rsidR="0042451B" w:rsidRPr="0042451B">
        <w:t>éveloppement des applications mobiles (Web/Android/IOS</w:t>
      </w:r>
      <w:r>
        <w:t>)</w:t>
      </w:r>
    </w:p>
    <w:p w:rsidR="00D74B9D" w:rsidRPr="00E56ACB" w:rsidRDefault="00D74B9D" w:rsidP="00D74B9D">
      <w:pPr>
        <w:spacing w:after="120"/>
        <w:ind w:left="142"/>
        <w:rPr>
          <w:b/>
          <w:u w:val="single"/>
        </w:rPr>
      </w:pPr>
      <w:r w:rsidRPr="00E56ACB">
        <w:rPr>
          <w:b/>
          <w:u w:val="single"/>
        </w:rPr>
        <w:t xml:space="preserve">Compétences </w:t>
      </w:r>
      <w:r w:rsidR="004D1088">
        <w:rPr>
          <w:b/>
          <w:u w:val="single"/>
        </w:rPr>
        <w:t>managériales</w:t>
      </w:r>
    </w:p>
    <w:p w:rsidR="007D2AA3" w:rsidRPr="00E56ACB" w:rsidRDefault="007D2AA3" w:rsidP="007D2AA3">
      <w:pPr>
        <w:pStyle w:val="Paragraphedeliste"/>
        <w:numPr>
          <w:ilvl w:val="0"/>
          <w:numId w:val="2"/>
        </w:numPr>
      </w:pPr>
      <w:r>
        <w:t>Chiffrage, gestion et pilotage de projets d’intégration et de TMA</w:t>
      </w:r>
    </w:p>
    <w:p w:rsidR="00D74B9D" w:rsidRPr="00E56ACB" w:rsidRDefault="003678B0" w:rsidP="00D74B9D">
      <w:pPr>
        <w:pStyle w:val="Paragraphedeliste"/>
        <w:numPr>
          <w:ilvl w:val="0"/>
          <w:numId w:val="2"/>
        </w:numPr>
      </w:pPr>
      <w:r>
        <w:t>Coaching opérationnel d’équipes de pr</w:t>
      </w:r>
      <w:r w:rsidR="00547880">
        <w:t>ojets et de TMA et Management des</w:t>
      </w:r>
      <w:r>
        <w:t xml:space="preserve"> ressources</w:t>
      </w:r>
    </w:p>
    <w:p w:rsidR="003678B0" w:rsidRPr="00F63506" w:rsidRDefault="00AA65A0" w:rsidP="003678B0">
      <w:pPr>
        <w:pStyle w:val="Paragraphedeliste"/>
        <w:numPr>
          <w:ilvl w:val="0"/>
          <w:numId w:val="6"/>
        </w:numPr>
        <w:pBdr>
          <w:bottom w:val="single" w:sz="4" w:space="1" w:color="C00000"/>
        </w:pBdr>
        <w:tabs>
          <w:tab w:val="left" w:pos="426"/>
        </w:tabs>
        <w:spacing w:before="480" w:after="360"/>
        <w:rPr>
          <w:rFonts w:ascii="Sansation" w:hAnsi="Sansation"/>
          <w:b/>
          <w:color w:val="9E0000"/>
          <w:sz w:val="28"/>
          <w:lang w:val="en-US"/>
        </w:rPr>
      </w:pPr>
      <w:r w:rsidRPr="00E56ACB">
        <w:rPr>
          <w:rFonts w:ascii="Sansation" w:hAnsi="Sansation"/>
          <w:b/>
          <w:color w:val="9E0000"/>
          <w:sz w:val="28"/>
        </w:rPr>
        <w:br w:type="page"/>
      </w:r>
      <w:r w:rsidR="003678B0" w:rsidRPr="00053776">
        <w:lastRenderedPageBreak/>
        <w:t xml:space="preserve"> </w:t>
      </w:r>
      <w:r w:rsidR="003678B0">
        <w:rPr>
          <w:rFonts w:ascii="Sansation" w:hAnsi="Sansation"/>
          <w:b/>
          <w:color w:val="9E0000"/>
          <w:sz w:val="28"/>
          <w:lang w:val="en-US"/>
        </w:rPr>
        <w:t>Missions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882"/>
        <w:gridCol w:w="7406"/>
      </w:tblGrid>
      <w:tr w:rsidR="00E2015C" w:rsidRPr="00E2015C" w:rsidTr="003678B0">
        <w:tc>
          <w:tcPr>
            <w:tcW w:w="1013" w:type="pct"/>
            <w:shd w:val="clear" w:color="auto" w:fill="B3B3B3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3987" w:type="pct"/>
            <w:shd w:val="clear" w:color="auto" w:fill="B3B3B3"/>
          </w:tcPr>
          <w:p w:rsidR="00AA65A0" w:rsidRPr="00326D2B" w:rsidRDefault="00F3141D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LEGUIDE.COm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A66F4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Septembre 2013</w:t>
            </w:r>
            <w:r w:rsidR="00AA65A0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– à ce jour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A66F4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Comparateurs de prix et guides d'achat</w:t>
            </w:r>
            <w:r w:rsidR="00AA65A0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</w:t>
            </w: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Groupe Lagardère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– Groupe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LeGuide</w:t>
            </w:r>
            <w:proofErr w:type="spellEnd"/>
            <w:r w:rsidR="00AA65A0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3678B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Responsable de l’équipe TMA O</w:t>
            </w:r>
            <w:r w:rsidR="004E0E5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ffshore et expert sur le projet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A66F4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Intégration HTML/CSS/JS, développement F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ront </w:t>
            </w: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nd </w:t>
            </w: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et TMA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3987" w:type="pct"/>
            <w:shd w:val="clear" w:color="auto" w:fill="auto"/>
          </w:tcPr>
          <w:p w:rsidR="00AD140F" w:rsidRPr="00DA3252" w:rsidRDefault="003B567E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B567E">
              <w:rPr>
                <w:rFonts w:cs="Calibri"/>
                <w:bCs/>
                <w:iCs/>
                <w:lang w:val="fr-BE"/>
              </w:rPr>
              <w:t xml:space="preserve">Contribution </w:t>
            </w:r>
            <w:r w:rsidR="00AD140F" w:rsidRPr="00DA3252">
              <w:rPr>
                <w:rFonts w:cs="Calibri"/>
                <w:bCs/>
                <w:iCs/>
                <w:lang w:val="fr-BE"/>
              </w:rPr>
              <w:t>aux développements, intégration</w:t>
            </w:r>
            <w:r w:rsidR="008F1C0F" w:rsidRPr="00DA3252">
              <w:rPr>
                <w:rFonts w:cs="Calibri"/>
                <w:bCs/>
                <w:iCs/>
                <w:lang w:val="fr-BE"/>
              </w:rPr>
              <w:t xml:space="preserve"> HTML/CSS/JS</w:t>
            </w:r>
            <w:r w:rsidR="00AD140F" w:rsidRPr="00DA3252">
              <w:rPr>
                <w:rFonts w:cs="Calibri"/>
                <w:bCs/>
                <w:iCs/>
                <w:lang w:val="fr-BE"/>
              </w:rPr>
              <w:t xml:space="preserve"> et TMA </w:t>
            </w:r>
            <w:r w:rsidR="008064D1">
              <w:rPr>
                <w:rFonts w:cs="Calibri"/>
                <w:bCs/>
                <w:iCs/>
                <w:lang w:val="fr-BE"/>
              </w:rPr>
              <w:t>des portails web</w:t>
            </w:r>
            <w:r w:rsidR="00DA6AC3">
              <w:rPr>
                <w:rFonts w:cs="Calibri"/>
                <w:bCs/>
                <w:iCs/>
                <w:lang w:val="fr-BE"/>
              </w:rPr>
              <w:t xml:space="preserve"> </w:t>
            </w:r>
            <w:r w:rsidR="008F1C0F" w:rsidRPr="00DA3252">
              <w:rPr>
                <w:rFonts w:cs="Calibri"/>
                <w:bCs/>
                <w:iCs/>
                <w:lang w:val="fr-BE"/>
              </w:rPr>
              <w:t>du G</w:t>
            </w:r>
            <w:r w:rsidR="00AD140F" w:rsidRPr="00DA3252">
              <w:rPr>
                <w:rFonts w:cs="Calibri"/>
                <w:bCs/>
                <w:iCs/>
                <w:lang w:val="fr-BE"/>
              </w:rPr>
              <w:t xml:space="preserve">roupe </w:t>
            </w:r>
            <w:proofErr w:type="spellStart"/>
            <w:r w:rsidR="00AD140F" w:rsidRPr="00DA3252">
              <w:rPr>
                <w:rFonts w:cs="Calibri"/>
                <w:bCs/>
                <w:iCs/>
                <w:lang w:val="fr-BE"/>
              </w:rPr>
              <w:t>LeGuide</w:t>
            </w:r>
            <w:proofErr w:type="spellEnd"/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leguide.com Version Bureau, Tablette et Mobile</w:t>
            </w:r>
          </w:p>
          <w:p w:rsidR="00AD140F" w:rsidRPr="005236C1" w:rsidRDefault="008064D1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Contribution au développement de la nouvelle version du leguide.com</w:t>
            </w:r>
            <w:r w:rsidR="00AD14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avec </w:t>
            </w:r>
            <w:r w:rsidR="008F1C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Framework </w:t>
            </w:r>
            <w:r w:rsidR="00AD14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Symfony2</w:t>
            </w:r>
          </w:p>
          <w:p w:rsidR="00AD140F" w:rsidRPr="005236C1" w:rsidRDefault="008F1C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webmarchand.com Version Bureau, Tablette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webmarchand.com Version mobile avec </w:t>
            </w:r>
            <w:r w:rsidR="008F1C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Framework Symfony2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choozen.com</w:t>
            </w:r>
            <w:r w:rsidR="008F1C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avec Framework Symfony1.4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blacklist.me Version Bureau, Tablette avec </w:t>
            </w:r>
            <w:r w:rsidR="008F1C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Framework Symfony2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Développement d'extension pour </w:t>
            </w:r>
            <w:r w:rsidR="00901B85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Chrome</w:t>
            </w:r>
          </w:p>
          <w:p w:rsidR="0061293A" w:rsidRDefault="00FB09B9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678B0">
              <w:rPr>
                <w:rFonts w:cs="Calibri"/>
                <w:bCs/>
                <w:iCs/>
                <w:lang w:val="fr-BE"/>
              </w:rPr>
              <w:t xml:space="preserve">Coaching de l’équipe et pilotage de l’activité TMA - équipe de </w:t>
            </w:r>
            <w:r w:rsidR="004E0E59">
              <w:rPr>
                <w:rFonts w:cs="Calibri"/>
                <w:bCs/>
                <w:iCs/>
                <w:lang w:val="fr-BE"/>
              </w:rPr>
              <w:t>4</w:t>
            </w:r>
            <w:r w:rsidR="005D178F">
              <w:rPr>
                <w:rFonts w:cs="Calibri"/>
                <w:bCs/>
                <w:iCs/>
                <w:lang w:val="fr-BE"/>
              </w:rPr>
              <w:t xml:space="preserve"> ressources</w:t>
            </w:r>
          </w:p>
          <w:p w:rsidR="005D178F" w:rsidRDefault="0061293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61293A">
              <w:rPr>
                <w:rFonts w:cs="Calibri"/>
                <w:bCs/>
                <w:iCs/>
                <w:lang w:val="fr-BE"/>
              </w:rPr>
              <w:t xml:space="preserve">Elaboration des tableaux de bord de suivi </w:t>
            </w:r>
            <w:r w:rsidRPr="00091F73">
              <w:rPr>
                <w:rFonts w:cs="Calibri"/>
                <w:bCs/>
                <w:iCs/>
                <w:lang w:val="fr-BE"/>
              </w:rPr>
              <w:t>quotidien et de pilotage</w:t>
            </w:r>
          </w:p>
          <w:p w:rsidR="005D178F" w:rsidRPr="00FB09B9" w:rsidRDefault="005D178F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C</w:t>
            </w:r>
            <w:r w:rsidRPr="003678B0">
              <w:rPr>
                <w:rFonts w:cs="Calibri"/>
                <w:bCs/>
                <w:iCs/>
                <w:lang w:val="fr-BE"/>
              </w:rPr>
              <w:t xml:space="preserve">ontrôle </w:t>
            </w:r>
            <w:r>
              <w:rPr>
                <w:rFonts w:cs="Calibri"/>
                <w:bCs/>
                <w:iCs/>
                <w:lang w:val="fr-BE"/>
              </w:rPr>
              <w:t xml:space="preserve">de la qualité </w:t>
            </w:r>
            <w:r w:rsidR="00DB1FBE">
              <w:rPr>
                <w:rFonts w:cs="Calibri"/>
                <w:bCs/>
                <w:iCs/>
                <w:lang w:val="fr-BE"/>
              </w:rPr>
              <w:t>des livrables</w:t>
            </w:r>
          </w:p>
          <w:p w:rsidR="005D178F" w:rsidRDefault="00FB09B9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678B0">
              <w:rPr>
                <w:rFonts w:cs="Calibri"/>
                <w:bCs/>
                <w:iCs/>
                <w:lang w:val="fr-BE"/>
              </w:rPr>
              <w:t>Analyse des demandes</w:t>
            </w:r>
            <w:r w:rsidR="008F1C0F">
              <w:rPr>
                <w:rFonts w:cs="Calibri"/>
                <w:bCs/>
                <w:iCs/>
                <w:lang w:val="fr-BE"/>
              </w:rPr>
              <w:t xml:space="preserve"> </w:t>
            </w:r>
            <w:r w:rsidRPr="003678B0">
              <w:rPr>
                <w:rFonts w:cs="Calibri"/>
                <w:bCs/>
                <w:iCs/>
                <w:lang w:val="fr-BE"/>
              </w:rPr>
              <w:t>client</w:t>
            </w:r>
            <w:r w:rsidR="005D178F">
              <w:rPr>
                <w:rFonts w:cs="Calibri"/>
                <w:bCs/>
                <w:iCs/>
                <w:lang w:val="fr-BE"/>
              </w:rPr>
              <w:t xml:space="preserve"> et </w:t>
            </w:r>
            <w:r w:rsidR="008F1C0F">
              <w:rPr>
                <w:rFonts w:cs="Calibri"/>
                <w:bCs/>
                <w:iCs/>
                <w:lang w:val="fr-BE"/>
              </w:rPr>
              <w:t>estimation</w:t>
            </w:r>
            <w:r w:rsidR="005D178F">
              <w:rPr>
                <w:rFonts w:cs="Calibri"/>
                <w:bCs/>
                <w:iCs/>
                <w:lang w:val="fr-BE"/>
              </w:rPr>
              <w:t xml:space="preserve"> des charges</w:t>
            </w:r>
          </w:p>
          <w:p w:rsidR="003678B0" w:rsidRPr="00FB09B9" w:rsidRDefault="003678B0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678B0">
              <w:rPr>
                <w:rFonts w:cs="Calibri"/>
                <w:bCs/>
                <w:iCs/>
                <w:lang w:val="fr-BE"/>
              </w:rPr>
              <w:t>Assurer le rôle d’expert techni</w:t>
            </w:r>
            <w:r w:rsidR="008F1C0F">
              <w:rPr>
                <w:rFonts w:cs="Calibri"/>
                <w:bCs/>
                <w:iCs/>
                <w:lang w:val="fr-BE"/>
              </w:rPr>
              <w:t>que</w:t>
            </w:r>
          </w:p>
        </w:tc>
      </w:tr>
      <w:tr w:rsidR="00AA65A0" w:rsidRPr="00180CC7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3987" w:type="pct"/>
            <w:shd w:val="clear" w:color="auto" w:fill="auto"/>
          </w:tcPr>
          <w:p w:rsidR="00CF30A0" w:rsidRP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PHP5, HTML5, CSS3, JS, TWIG</w:t>
            </w:r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r w:rsidR="008C062C"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</w:t>
            </w:r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MARTY</w:t>
            </w:r>
          </w:p>
          <w:p w:rsid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AngularJS</w:t>
            </w:r>
            <w:proofErr w:type="spellEnd"/>
          </w:p>
          <w:p w:rsid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Langage &amp; Framework CSS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LESS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SASS, </w:t>
            </w:r>
            <w:proofErr w:type="spellStart"/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</w:t>
            </w:r>
            <w:r w:rsidR="008C062C"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ompass</w:t>
            </w:r>
            <w:proofErr w:type="spellEnd"/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B</w:t>
            </w:r>
            <w:r w:rsidR="008C062C"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ootstrap</w:t>
            </w:r>
            <w:proofErr w:type="spellEnd"/>
            <w:r w:rsidR="008C062C"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3</w:t>
            </w:r>
          </w:p>
          <w:p w:rsidR="004C596B" w:rsidRPr="004C596B" w:rsidRDefault="004C596B" w:rsidP="004C596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PHP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Symfony2</w:t>
            </w:r>
          </w:p>
          <w:p w:rsidR="004C596B" w:rsidRPr="004C596B" w:rsidRDefault="004C596B" w:rsidP="004C596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Git (Pull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Requests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  <w:p w:rsidR="00C27B72" w:rsidRPr="00C27B72" w:rsidRDefault="00C27B72" w:rsidP="00DD393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27B7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Test et performance</w:t>
            </w:r>
            <w:r w:rsidRPr="00C27B7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Selenium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jslint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jshint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csslint</w:t>
            </w:r>
            <w:proofErr w:type="spellEnd"/>
          </w:p>
          <w:p w:rsidR="00AA65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SGBDR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NoSQL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/ serveur REDIS</w:t>
            </w:r>
          </w:p>
          <w:p w:rsidR="004C596B" w:rsidRPr="004C596B" w:rsidRDefault="004C596B" w:rsidP="004C596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Jira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(La méthode agile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Scrum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), Langue Anglais</w:t>
            </w:r>
          </w:p>
          <w:p w:rsidR="006D15FC" w:rsidRDefault="006D15FC" w:rsidP="006D15FC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7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/ D</w:t>
            </w:r>
            <w:r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ebian 2.6.32-5-amd64</w:t>
            </w:r>
          </w:p>
          <w:p w:rsidR="006D15FC" w:rsidRPr="00DA6AC3" w:rsidRDefault="006D15FC" w:rsidP="006D15FC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NetBeans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IDE, Sublime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Text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2, Photoshop cs5, Illustrator cs5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lastRenderedPageBreak/>
              <w:t>O</w:t>
            </w:r>
            <w:r w:rsidRPr="004275C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racle </w:t>
            </w:r>
            <w:proofErr w:type="spellStart"/>
            <w:r w:rsidRPr="004275C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vm</w:t>
            </w:r>
            <w:proofErr w:type="spellEnd"/>
            <w:r w:rsidRPr="004275C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4275C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virtualbox</w:t>
            </w:r>
            <w:proofErr w:type="spellEnd"/>
          </w:p>
        </w:tc>
      </w:tr>
    </w:tbl>
    <w:p w:rsidR="00D873DA" w:rsidRDefault="00D873DA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5E0938" w:rsidRPr="00B8343B" w:rsidTr="009C3A56">
        <w:tc>
          <w:tcPr>
            <w:tcW w:w="0" w:type="auto"/>
            <w:shd w:val="clear" w:color="auto" w:fill="B3B3B3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Remot</w:t>
            </w:r>
          </w:p>
        </w:tc>
      </w:tr>
      <w:tr w:rsidR="005E0938" w:rsidRPr="00B8343B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5E0938" w:rsidRPr="005E0938" w:rsidRDefault="005E0938" w:rsidP="00F65022">
            <w:pPr>
              <w:pStyle w:val="textetableaux"/>
              <w:spacing w:before="120" w:after="120"/>
              <w:jc w:val="left"/>
              <w:rPr>
                <w:rFonts w:asciiTheme="minorHAnsi" w:hAnsiTheme="minorHAnsi" w:cs="Calibri"/>
                <w:bCs/>
                <w:iCs/>
                <w:sz w:val="22"/>
                <w:szCs w:val="22"/>
                <w:lang w:val="fr-BE"/>
              </w:rPr>
            </w:pPr>
            <w:r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Avril 2013 - Août 2013</w:t>
            </w:r>
          </w:p>
        </w:tc>
      </w:tr>
      <w:tr w:rsidR="005E0938" w:rsidRPr="00B8343B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5E0938" w:rsidRPr="005E0938" w:rsidRDefault="00DA3DE7" w:rsidP="00F65022">
            <w:pPr>
              <w:pStyle w:val="textetableaux"/>
              <w:spacing w:before="120" w:after="120"/>
              <w:jc w:val="left"/>
              <w:rPr>
                <w:rFonts w:asciiTheme="minorHAnsi" w:hAnsiTheme="minorHAns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</w:t>
            </w:r>
            <w:r w:rsidRPr="00DA3D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étiers de l'opérateur Télécom</w:t>
            </w:r>
            <w:r w:rsidR="005E0938"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F</w:t>
            </w:r>
            <w:r w:rsidRPr="00DA3D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iliale du groupe Orange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– </w:t>
            </w:r>
            <w:r w:rsidR="005E0938" w:rsidRPr="00262D4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Sofrecom</w:t>
            </w:r>
            <w:r w:rsidR="005E0938"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5E0938" w:rsidRPr="00566AD2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5E0938" w:rsidRPr="005E0938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Consultant senior et chef d’équipe</w:t>
            </w:r>
          </w:p>
        </w:tc>
      </w:tr>
      <w:tr w:rsidR="005E0938" w:rsidRPr="00B8343B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5E0938" w:rsidRPr="005E0938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Solution de gestion des commissions</w:t>
            </w:r>
          </w:p>
        </w:tc>
      </w:tr>
      <w:tr w:rsidR="005E0938" w:rsidRPr="00B8343B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5E0938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 xml:space="preserve">Consultant technique senior : intégration HTML5/CSS3/JS </w:t>
            </w:r>
            <w:r w:rsidR="007968F6">
              <w:rPr>
                <w:rFonts w:cs="Calibri"/>
                <w:bCs/>
                <w:iCs/>
                <w:lang w:val="fr-BE"/>
              </w:rPr>
              <w:t>de la solution</w:t>
            </w:r>
            <w:r>
              <w:rPr>
                <w:rFonts w:cs="Calibri"/>
                <w:bCs/>
                <w:iCs/>
                <w:lang w:val="fr-BE"/>
              </w:rPr>
              <w:t xml:space="preserve"> en mode responsive design</w:t>
            </w:r>
          </w:p>
          <w:p w:rsidR="003C5FDA" w:rsidRPr="00D873DA" w:rsidRDefault="003C5F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447C67">
              <w:rPr>
                <w:rFonts w:cs="Calibri"/>
                <w:bCs/>
                <w:iCs/>
                <w:lang w:val="fr-BE"/>
              </w:rPr>
              <w:t>Participation aux développements Front End Java</w:t>
            </w:r>
            <w:r w:rsidR="00AD6C7D" w:rsidRPr="00447C67">
              <w:rPr>
                <w:rFonts w:cs="Calibri"/>
                <w:bCs/>
                <w:iCs/>
                <w:lang w:val="fr-BE"/>
              </w:rPr>
              <w:t>/SCALA/PLAY</w:t>
            </w:r>
          </w:p>
          <w:p w:rsidR="005E0938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Analyse des CDC et estimation des charges</w:t>
            </w:r>
          </w:p>
          <w:p w:rsidR="005E0938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Démarrage du projet</w:t>
            </w:r>
          </w:p>
          <w:p w:rsidR="005E0938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Coaching de l’équipe</w:t>
            </w:r>
          </w:p>
          <w:p w:rsidR="005E0938" w:rsidRPr="00372BF6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Coordination technique</w:t>
            </w:r>
          </w:p>
          <w:p w:rsidR="005E0938" w:rsidRPr="007C6445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7C6445">
              <w:rPr>
                <w:rFonts w:cs="Calibri"/>
                <w:bCs/>
                <w:iCs/>
                <w:lang w:val="fr-BE"/>
              </w:rPr>
              <w:t>Contrôle de la qualité des livrables</w:t>
            </w:r>
          </w:p>
          <w:p w:rsidR="005E0938" w:rsidRPr="00B8343B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Assurer le rôle d’expert technique (</w:t>
            </w:r>
            <w:r w:rsidR="007968F6">
              <w:rPr>
                <w:rFonts w:cs="Calibri"/>
                <w:bCs/>
                <w:iCs/>
                <w:lang w:val="fr-BE"/>
              </w:rPr>
              <w:t>Optimisations du temps de chargement, Optimisation de la solution côté client</w:t>
            </w:r>
            <w:r w:rsidRPr="00372BF6">
              <w:rPr>
                <w:rFonts w:cs="Calibri"/>
                <w:bCs/>
                <w:iCs/>
                <w:lang w:val="fr-BE"/>
              </w:rPr>
              <w:t xml:space="preserve">) </w:t>
            </w:r>
          </w:p>
        </w:tc>
      </w:tr>
      <w:tr w:rsidR="005E0938" w:rsidRPr="002A3C6D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5E0938" w:rsidRDefault="005E09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HTML5, CSS3, JS</w:t>
            </w:r>
            <w:r w:rsid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CoffeeScript</w:t>
            </w:r>
            <w:proofErr w:type="spellEnd"/>
            <w:r w:rsid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JAVA, SCALA</w:t>
            </w:r>
          </w:p>
          <w:p w:rsidR="000848D9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  <w:p w:rsidR="000848D9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Langage &amp; Framework CSS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LESS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B</w:t>
            </w:r>
            <w:r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ootstrap</w:t>
            </w:r>
            <w:proofErr w:type="spellEnd"/>
            <w:r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3</w:t>
            </w:r>
          </w:p>
          <w:p w:rsidR="000848D9" w:rsidRPr="000848D9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Framework 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JAVA</w:t>
            </w: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Play2</w:t>
            </w:r>
          </w:p>
          <w:p w:rsidR="005E0938" w:rsidRDefault="005E09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Git (</w:t>
            </w:r>
            <w:proofErr w:type="spellStart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Feature</w:t>
            </w:r>
            <w:proofErr w:type="spellEnd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Branch</w:t>
            </w:r>
            <w:proofErr w:type="spellEnd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Workflow)</w:t>
            </w:r>
          </w:p>
          <w:p w:rsidR="000848D9" w:rsidRPr="000848D9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27B7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Test et performance :</w:t>
            </w:r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Selenium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jslint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jshint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csslint</w:t>
            </w:r>
            <w:proofErr w:type="spellEnd"/>
          </w:p>
          <w:p w:rsidR="005E0938" w:rsidRPr="00CF30A0" w:rsidRDefault="005E09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Mantis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OpenERP</w:t>
            </w:r>
            <w:proofErr w:type="spellEnd"/>
          </w:p>
          <w:p w:rsidR="000848D9" w:rsidRPr="00CF30A0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</w:p>
          <w:p w:rsidR="000848D9" w:rsidRPr="000848D9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Eclipse IDE, Sublime </w:t>
            </w:r>
            <w:proofErr w:type="spellStart"/>
            <w:r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Text</w:t>
            </w:r>
            <w:proofErr w:type="spellEnd"/>
            <w:r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2,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Photoshop cs5, Illustrator cs5</w:t>
            </w:r>
          </w:p>
        </w:tc>
      </w:tr>
    </w:tbl>
    <w:p w:rsidR="005E0938" w:rsidRDefault="005E0938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D873DA" w:rsidRPr="00B8343B" w:rsidTr="005225AE">
        <w:tc>
          <w:tcPr>
            <w:tcW w:w="0" w:type="auto"/>
            <w:shd w:val="clear" w:color="auto" w:fill="B3B3B3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 w:rsidRPr="00983CF6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meteofrance</w:t>
            </w:r>
            <w:r w:rsidRPr="00983CF6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.</w:t>
            </w:r>
            <w:r w:rsidRPr="00983CF6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com</w:t>
            </w:r>
          </w:p>
        </w:tc>
      </w:tr>
      <w:tr w:rsidR="00D873DA" w:rsidRPr="00B8343B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D873DA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Novembre</w:t>
            </w:r>
            <w:r w:rsidR="00D873D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2012</w:t>
            </w:r>
            <w:r w:rsidR="00D873DA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Mars</w:t>
            </w:r>
            <w:r w:rsidR="00D873DA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 w:rsidR="00D873D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3</w:t>
            </w:r>
          </w:p>
        </w:tc>
      </w:tr>
      <w:tr w:rsidR="00D873DA" w:rsidRPr="00B8343B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Météo-France, O</w:t>
            </w:r>
            <w:r w:rsidRPr="00983CF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rganisme français de météorologie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 w:rsidRPr="00983CF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Groupe Jouve</w:t>
            </w:r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D873DA" w:rsidRPr="00566AD2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D873DA" w:rsidRPr="00566AD2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566AD2">
              <w:rPr>
                <w:rFonts w:ascii="Calibri" w:hAnsi="Calibri" w:cs="Calibri"/>
                <w:bCs/>
                <w:iCs/>
                <w:sz w:val="22"/>
                <w:szCs w:val="22"/>
              </w:rPr>
              <w:t>Consultant senior et chef d’équipe</w:t>
            </w:r>
          </w:p>
        </w:tc>
      </w:tr>
      <w:tr w:rsidR="00D873DA" w:rsidRPr="00B8343B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Contexte</w:t>
            </w:r>
          </w:p>
        </w:tc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Projet refonte des sites Météo-France</w:t>
            </w:r>
          </w:p>
        </w:tc>
      </w:tr>
      <w:tr w:rsidR="00D873DA" w:rsidRPr="00B8343B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D873DA" w:rsidRPr="00372BF6" w:rsidRDefault="00D873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Consultant technique senior : intégration HTML5/CSS3/JS de la série des sites Météo-France :</w:t>
            </w:r>
          </w:p>
          <w:p w:rsidR="00D873DA" w:rsidRPr="00447C67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447C67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Météo-France Version Bureau</w:t>
            </w:r>
          </w:p>
          <w:p w:rsidR="00D873DA" w:rsidRPr="00447C67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447C67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Météo-France Version Mobile</w:t>
            </w:r>
          </w:p>
          <w:p w:rsidR="00D873DA" w:rsidRPr="00447C67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447C67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Météo-France site marchand Version Bureau et Mobile</w:t>
            </w:r>
          </w:p>
          <w:p w:rsidR="008458A7" w:rsidRDefault="008458A7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 xml:space="preserve">Analyse des CDC et estimation des charges </w:t>
            </w:r>
          </w:p>
          <w:p w:rsidR="008458A7" w:rsidRDefault="008458A7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Démarrage du projet</w:t>
            </w:r>
          </w:p>
          <w:p w:rsidR="00D873DA" w:rsidRDefault="00D873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Coaching de l’équipe</w:t>
            </w:r>
          </w:p>
          <w:p w:rsidR="008458A7" w:rsidRDefault="008458A7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Coordination technique</w:t>
            </w:r>
          </w:p>
          <w:p w:rsidR="008458A7" w:rsidRPr="00372BF6" w:rsidRDefault="008458A7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Gestion des documents (</w:t>
            </w:r>
            <w:proofErr w:type="spellStart"/>
            <w:r w:rsidRPr="00372BF6">
              <w:rPr>
                <w:rFonts w:cs="Calibri"/>
                <w:bCs/>
                <w:iCs/>
                <w:lang w:val="fr-BE"/>
              </w:rPr>
              <w:t>Alfresco</w:t>
            </w:r>
            <w:proofErr w:type="spellEnd"/>
            <w:r w:rsidRPr="00372BF6">
              <w:rPr>
                <w:rFonts w:cs="Calibri"/>
                <w:bCs/>
                <w:iCs/>
                <w:lang w:val="fr-BE"/>
              </w:rPr>
              <w:t>)</w:t>
            </w:r>
          </w:p>
          <w:p w:rsidR="00D873DA" w:rsidRPr="008458A7" w:rsidRDefault="00D873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8458A7">
              <w:rPr>
                <w:rFonts w:cs="Calibri"/>
                <w:bCs/>
                <w:iCs/>
                <w:lang w:val="fr-BE"/>
              </w:rPr>
              <w:t>Contrôle de la qualité des livrables</w:t>
            </w:r>
          </w:p>
          <w:p w:rsidR="00D873DA" w:rsidRPr="00B8343B" w:rsidRDefault="00D873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Assurer le rôle d’expert technique (Validation W3C, Validation accessibilité</w:t>
            </w:r>
            <w:r w:rsidR="007C6445">
              <w:rPr>
                <w:rFonts w:cs="Calibri"/>
                <w:bCs/>
                <w:iCs/>
                <w:lang w:val="fr-BE"/>
              </w:rPr>
              <w:t xml:space="preserve"> niveau AA,</w:t>
            </w:r>
            <w:r w:rsidRPr="00372BF6">
              <w:rPr>
                <w:rFonts w:cs="Calibri"/>
                <w:bCs/>
                <w:iCs/>
                <w:lang w:val="fr-BE"/>
              </w:rPr>
              <w:t xml:space="preserve"> Validation SEO) </w:t>
            </w:r>
          </w:p>
        </w:tc>
      </w:tr>
      <w:tr w:rsidR="00D873DA" w:rsidRPr="002A3C6D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6224F7" w:rsidRDefault="006224F7" w:rsidP="006224F7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HTML5, CSS3, JS</w:t>
            </w:r>
          </w:p>
          <w:p w:rsidR="006224F7" w:rsidRPr="006224F7" w:rsidRDefault="006224F7" w:rsidP="006224F7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  <w:p w:rsidR="00D873DA" w:rsidRPr="00CF30A0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SVN</w:t>
            </w:r>
          </w:p>
          <w:p w:rsidR="00D873DA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Mantis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Project'Or</w:t>
            </w:r>
            <w:proofErr w:type="spellEnd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RIA</w:t>
            </w:r>
          </w:p>
          <w:p w:rsidR="006224F7" w:rsidRPr="006224F7" w:rsidRDefault="006224F7" w:rsidP="006224F7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</w:p>
          <w:p w:rsidR="00D873DA" w:rsidRPr="006224F7" w:rsidRDefault="00D873DA" w:rsidP="006224F7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Dreamweaver cs5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Photoshop cs5, Illustrator cs5</w:t>
            </w:r>
          </w:p>
        </w:tc>
      </w:tr>
    </w:tbl>
    <w:p w:rsidR="00C6585C" w:rsidRDefault="00C6585C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C6585C" w:rsidRPr="00B8343B" w:rsidTr="009C3A56">
        <w:tc>
          <w:tcPr>
            <w:tcW w:w="0" w:type="auto"/>
            <w:shd w:val="clear" w:color="auto" w:fill="B3B3B3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 w:rsidRPr="00D873DA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mairieconseils</w:t>
            </w:r>
            <w:r w:rsidRPr="00D873DA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.</w:t>
            </w:r>
            <w:r w:rsidRPr="00D873DA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net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Septembre 2012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Octobre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2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6585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Caisse des dépôts et consignations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</w:t>
            </w:r>
            <w:r w:rsidRPr="00C6585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Groupe Jouve</w:t>
            </w:r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C6585C" w:rsidRPr="00566AD2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C6585C" w:rsidRPr="00566AD2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566AD2">
              <w:rPr>
                <w:rFonts w:ascii="Calibri" w:hAnsi="Calibri" w:cs="Calibri"/>
                <w:bCs/>
                <w:iCs/>
                <w:sz w:val="22"/>
                <w:szCs w:val="22"/>
              </w:rPr>
              <w:t>Consultant senior et chef d’équipe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Projet refonte du </w:t>
            </w:r>
            <w:r w:rsidRPr="00D873D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site Internet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Pr="00D873D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mairieconseils.net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C6585C" w:rsidRPr="00D873DA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 xml:space="preserve">Consultant technique senior : intégration HTML5/CSS3/JS </w:t>
            </w:r>
            <w:r>
              <w:rPr>
                <w:rFonts w:cs="Calibri"/>
                <w:bCs/>
                <w:iCs/>
                <w:lang w:val="fr-BE"/>
              </w:rPr>
              <w:t xml:space="preserve">du </w:t>
            </w:r>
            <w:r w:rsidRPr="00D873DA">
              <w:rPr>
                <w:rFonts w:cs="Calibri"/>
                <w:bCs/>
                <w:iCs/>
                <w:lang w:val="fr-BE"/>
              </w:rPr>
              <w:t>site Internet</w:t>
            </w:r>
            <w:r>
              <w:rPr>
                <w:rFonts w:cs="Calibri"/>
                <w:bCs/>
                <w:iCs/>
                <w:lang w:val="fr-BE"/>
              </w:rPr>
              <w:t xml:space="preserve"> </w:t>
            </w:r>
            <w:r w:rsidRPr="00D873DA">
              <w:rPr>
                <w:rFonts w:cs="Calibri"/>
                <w:bCs/>
                <w:iCs/>
                <w:lang w:val="fr-BE"/>
              </w:rPr>
              <w:t>mairieconseils.net</w:t>
            </w:r>
            <w:r>
              <w:rPr>
                <w:rFonts w:cs="Calibri"/>
                <w:bCs/>
                <w:iCs/>
                <w:lang w:val="fr-BE"/>
              </w:rPr>
              <w:t xml:space="preserve"> en mode responsive design</w:t>
            </w:r>
          </w:p>
          <w:p w:rsidR="00C6585C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Analyse des CDC et estimation des charges</w:t>
            </w:r>
          </w:p>
          <w:p w:rsidR="00C6585C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Démarrage du projet</w:t>
            </w:r>
          </w:p>
          <w:p w:rsidR="00C6585C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Coaching de l’équipe</w:t>
            </w:r>
          </w:p>
          <w:p w:rsidR="00C6585C" w:rsidRPr="00372BF6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Coordination technique</w:t>
            </w:r>
          </w:p>
          <w:p w:rsidR="00C6585C" w:rsidRPr="007C6445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7C6445">
              <w:rPr>
                <w:rFonts w:cs="Calibri"/>
                <w:bCs/>
                <w:iCs/>
                <w:lang w:val="fr-BE"/>
              </w:rPr>
              <w:lastRenderedPageBreak/>
              <w:t>Contrôle de la qualité des livrables</w:t>
            </w:r>
          </w:p>
          <w:p w:rsidR="00C6585C" w:rsidRPr="00B8343B" w:rsidRDefault="00C6585C" w:rsidP="000D5470">
            <w:pPr>
              <w:numPr>
                <w:ilvl w:val="0"/>
                <w:numId w:val="23"/>
              </w:numPr>
              <w:spacing w:before="120" w:after="120" w:line="280" w:lineRule="atLeast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Assurer le rôle d’expert technique (Validation</w:t>
            </w:r>
            <w:r w:rsidR="000D5470">
              <w:rPr>
                <w:rFonts w:cs="Calibri"/>
                <w:bCs/>
                <w:iCs/>
                <w:lang w:val="fr-BE"/>
              </w:rPr>
              <w:t xml:space="preserve"> des </w:t>
            </w:r>
            <w:r w:rsidR="000D5470" w:rsidRPr="000D5470">
              <w:rPr>
                <w:rFonts w:cs="Calibri"/>
                <w:bCs/>
                <w:iCs/>
                <w:lang w:val="fr-BE"/>
              </w:rPr>
              <w:t>normes</w:t>
            </w:r>
            <w:r w:rsidRPr="00372BF6">
              <w:rPr>
                <w:rFonts w:cs="Calibri"/>
                <w:bCs/>
                <w:iCs/>
                <w:lang w:val="fr-BE"/>
              </w:rPr>
              <w:t xml:space="preserve"> W3C, Validation </w:t>
            </w:r>
            <w:r w:rsidR="000D5470">
              <w:rPr>
                <w:rFonts w:cs="Calibri"/>
                <w:bCs/>
                <w:iCs/>
                <w:lang w:val="fr-BE"/>
              </w:rPr>
              <w:t xml:space="preserve">des </w:t>
            </w:r>
            <w:r w:rsidR="000D5470" w:rsidRPr="000D5470">
              <w:rPr>
                <w:rFonts w:cs="Calibri"/>
                <w:bCs/>
                <w:iCs/>
                <w:lang w:val="fr-BE"/>
              </w:rPr>
              <w:t>normes</w:t>
            </w:r>
            <w:r w:rsidR="000D5470">
              <w:rPr>
                <w:rFonts w:cs="Calibri"/>
                <w:bCs/>
                <w:iCs/>
                <w:lang w:val="fr-BE"/>
              </w:rPr>
              <w:t xml:space="preserve"> d’</w:t>
            </w:r>
            <w:r w:rsidRPr="00372BF6">
              <w:rPr>
                <w:rFonts w:cs="Calibri"/>
                <w:bCs/>
                <w:iCs/>
                <w:lang w:val="fr-BE"/>
              </w:rPr>
              <w:t>accessibilité</w:t>
            </w:r>
            <w:r>
              <w:rPr>
                <w:rFonts w:cs="Calibri"/>
                <w:bCs/>
                <w:iCs/>
                <w:lang w:val="fr-BE"/>
              </w:rPr>
              <w:t xml:space="preserve"> niveau AA,</w:t>
            </w:r>
            <w:r w:rsidRPr="00372BF6">
              <w:rPr>
                <w:rFonts w:cs="Calibri"/>
                <w:bCs/>
                <w:iCs/>
                <w:lang w:val="fr-BE"/>
              </w:rPr>
              <w:t xml:space="preserve"> Validation SEO) </w:t>
            </w:r>
          </w:p>
        </w:tc>
      </w:tr>
      <w:tr w:rsidR="00C6585C" w:rsidRPr="002A3C6D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733066" w:rsidRDefault="00733066" w:rsidP="0073306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HTML5, CSS3, JS</w:t>
            </w:r>
          </w:p>
          <w:p w:rsidR="00733066" w:rsidRDefault="00733066" w:rsidP="0073306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  <w:p w:rsidR="00733066" w:rsidRPr="00733066" w:rsidRDefault="00733066" w:rsidP="0073306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SVN</w:t>
            </w:r>
          </w:p>
          <w:p w:rsidR="00C6585C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Mantis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Project'Or</w:t>
            </w:r>
            <w:proofErr w:type="spellEnd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RIA</w:t>
            </w:r>
          </w:p>
          <w:p w:rsidR="00733066" w:rsidRPr="00733066" w:rsidRDefault="00733066" w:rsidP="0073306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</w:p>
          <w:p w:rsidR="00C6585C" w:rsidRPr="00733066" w:rsidRDefault="00C6585C" w:rsidP="0073306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Dreamweaver cs5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Photoshop cs5, Illustrator cs5</w:t>
            </w:r>
          </w:p>
        </w:tc>
      </w:tr>
    </w:tbl>
    <w:p w:rsidR="00D873DA" w:rsidRDefault="00D873DA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C6585C" w:rsidRPr="00B8343B" w:rsidTr="009C3A56">
        <w:tc>
          <w:tcPr>
            <w:tcW w:w="0" w:type="auto"/>
            <w:shd w:val="clear" w:color="auto" w:fill="B3B3B3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Développement du pôle Front End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Mai 2012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Août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2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FF63E7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FF63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éveloppements informatiques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proofErr w:type="spellStart"/>
            <w:r w:rsidR="00C6585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SiFAST</w:t>
            </w:r>
            <w:proofErr w:type="spellEnd"/>
            <w:r w:rsidR="00C6585C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C6585C" w:rsidRPr="00566AD2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C6585C" w:rsidRPr="00566AD2" w:rsidRDefault="00FF63E7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</w:rPr>
              <w:t>Responsable pôle Front End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FF63E7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Développement du pôle Front End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1C0D4D" w:rsidRPr="001C0D4D" w:rsidRDefault="001C0D4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1C0D4D">
              <w:rPr>
                <w:rFonts w:cs="Calibri"/>
                <w:bCs/>
                <w:iCs/>
                <w:lang w:val="fr-BE"/>
              </w:rPr>
              <w:t xml:space="preserve">Mise en place et pilotage d’une équipe de </w:t>
            </w:r>
            <w:r>
              <w:rPr>
                <w:rFonts w:cs="Calibri"/>
                <w:bCs/>
                <w:iCs/>
                <w:lang w:val="fr-BE"/>
              </w:rPr>
              <w:t>6</w:t>
            </w:r>
          </w:p>
          <w:p w:rsidR="001C0D4D" w:rsidRPr="001C0D4D" w:rsidRDefault="001C0D4D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1C0D4D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Organisation fonctionnelle </w:t>
            </w:r>
          </w:p>
          <w:p w:rsidR="001C0D4D" w:rsidRPr="001C0D4D" w:rsidRDefault="001C0D4D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1C0D4D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Définition et mis en œuvre des processus d'intégration HTML/CSS/JS, des normes de développement, du plan Qualité, ...</w:t>
            </w:r>
          </w:p>
          <w:p w:rsidR="001C0D4D" w:rsidRPr="001C0D4D" w:rsidRDefault="001C0D4D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1C0D4D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Elaboration des tableaux de bord de suivi quotidien et de pilotage</w:t>
            </w:r>
          </w:p>
          <w:p w:rsidR="0061293A" w:rsidRPr="001C0D4D" w:rsidRDefault="0061293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1C0D4D">
              <w:rPr>
                <w:rFonts w:cs="Calibri"/>
                <w:bCs/>
                <w:iCs/>
                <w:lang w:val="fr-BE"/>
              </w:rPr>
              <w:t xml:space="preserve">Intégration HTML/CSS/JS, développement FE et TMA </w:t>
            </w:r>
            <w:r w:rsidR="00EB593B">
              <w:rPr>
                <w:rFonts w:cs="Calibri"/>
                <w:bCs/>
                <w:iCs/>
                <w:lang w:val="fr-BE"/>
              </w:rPr>
              <w:t>de plusieurs projets</w:t>
            </w:r>
          </w:p>
          <w:p w:rsidR="00D4761D" w:rsidRPr="00D4761D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>Management des projets d'intégration HTML/CSS/JS</w:t>
            </w:r>
            <w:r w:rsidR="001C0D4D">
              <w:rPr>
                <w:rFonts w:cs="Calibri"/>
                <w:bCs/>
                <w:iCs/>
                <w:lang w:val="fr-BE"/>
              </w:rPr>
              <w:t>,</w:t>
            </w:r>
            <w:r w:rsidRPr="00D4761D">
              <w:rPr>
                <w:rFonts w:cs="Calibri"/>
                <w:bCs/>
                <w:iCs/>
                <w:lang w:val="fr-BE"/>
              </w:rPr>
              <w:t xml:space="preserve"> Chiffrage des projets</w:t>
            </w:r>
          </w:p>
          <w:p w:rsidR="00064906" w:rsidRDefault="00955F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Ré</w:t>
            </w:r>
            <w:r w:rsidRPr="00955F38">
              <w:rPr>
                <w:rFonts w:cs="Calibri"/>
                <w:bCs/>
                <w:iCs/>
                <w:lang w:val="fr-BE"/>
              </w:rPr>
              <w:t>daction de spécifications techniques détaillées</w:t>
            </w:r>
            <w:r w:rsidR="00F6328B">
              <w:rPr>
                <w:rFonts w:cs="Calibri"/>
                <w:bCs/>
                <w:iCs/>
                <w:lang w:val="fr-BE"/>
              </w:rPr>
              <w:t xml:space="preserve"> et </w:t>
            </w:r>
            <w:r w:rsidR="00E223BA">
              <w:rPr>
                <w:rFonts w:cs="Calibri"/>
                <w:bCs/>
                <w:iCs/>
                <w:lang w:val="fr-BE"/>
              </w:rPr>
              <w:t>g</w:t>
            </w:r>
            <w:r w:rsidR="00E223BA" w:rsidRPr="00E223BA">
              <w:rPr>
                <w:rFonts w:cs="Calibri"/>
                <w:bCs/>
                <w:iCs/>
                <w:lang w:val="fr-BE"/>
              </w:rPr>
              <w:t>énération de rapports</w:t>
            </w:r>
          </w:p>
          <w:p w:rsidR="00D4761D" w:rsidRPr="00D4761D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>Mettre en place le système d’intégration contenu pour les projets d'intégration HTML/CSS/JS (Jenkins)</w:t>
            </w:r>
          </w:p>
          <w:p w:rsidR="00D4761D" w:rsidRPr="00D4761D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>Mettre en place le système de test automatique pour les projets d'intégration HTML/CSS/JS</w:t>
            </w:r>
          </w:p>
          <w:p w:rsidR="00D4761D" w:rsidRPr="00064906" w:rsidRDefault="00D4761D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Validation accessibilité</w:t>
            </w:r>
          </w:p>
          <w:p w:rsidR="00D4761D" w:rsidRPr="00064906" w:rsidRDefault="0006490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Automatisation des tests 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pour validation</w:t>
            </w: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SEO</w:t>
            </w:r>
          </w:p>
          <w:p w:rsidR="00D4761D" w:rsidRPr="00064906" w:rsidRDefault="0006490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Automatisation des tests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pour validation</w:t>
            </w: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W3C</w:t>
            </w:r>
          </w:p>
          <w:p w:rsidR="00D4761D" w:rsidRPr="00D4761D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 xml:space="preserve">Mettre en place le système de test automatique pour les projets </w:t>
            </w:r>
            <w:r w:rsidR="00CC7DCB" w:rsidRPr="00D4761D">
              <w:rPr>
                <w:rFonts w:cs="Calibri"/>
                <w:bCs/>
                <w:iCs/>
                <w:lang w:val="fr-BE"/>
              </w:rPr>
              <w:t>FE (</w:t>
            </w:r>
            <w:proofErr w:type="spellStart"/>
            <w:r w:rsidRPr="00D4761D">
              <w:rPr>
                <w:rFonts w:cs="Calibri"/>
                <w:bCs/>
                <w:iCs/>
                <w:lang w:val="fr-BE"/>
              </w:rPr>
              <w:t>Selenium</w:t>
            </w:r>
            <w:proofErr w:type="spellEnd"/>
            <w:r w:rsidRPr="00D4761D">
              <w:rPr>
                <w:rFonts w:cs="Calibri"/>
                <w:bCs/>
                <w:iCs/>
                <w:lang w:val="fr-BE"/>
              </w:rPr>
              <w:t xml:space="preserve">, api </w:t>
            </w:r>
            <w:proofErr w:type="spellStart"/>
            <w:r w:rsidRPr="00D4761D">
              <w:rPr>
                <w:rFonts w:cs="Calibri"/>
                <w:bCs/>
                <w:iCs/>
                <w:lang w:val="fr-BE"/>
              </w:rPr>
              <w:t>webdriver</w:t>
            </w:r>
            <w:proofErr w:type="spellEnd"/>
            <w:r w:rsidRPr="00D4761D">
              <w:rPr>
                <w:rFonts w:cs="Calibri"/>
                <w:bCs/>
                <w:iCs/>
                <w:lang w:val="fr-BE"/>
              </w:rPr>
              <w:t>, Python)</w:t>
            </w:r>
          </w:p>
          <w:p w:rsidR="00D4761D" w:rsidRPr="00064906" w:rsidRDefault="00970BA2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Automatisation des tests de non-régression</w:t>
            </w:r>
          </w:p>
          <w:p w:rsidR="00970BA2" w:rsidRPr="00064906" w:rsidRDefault="00970BA2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lastRenderedPageBreak/>
              <w:t xml:space="preserve">Préparation des scripts pour les </w:t>
            </w:r>
            <w:proofErr w:type="spellStart"/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build</w:t>
            </w:r>
            <w:proofErr w:type="spellEnd"/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automatiques</w:t>
            </w:r>
          </w:p>
          <w:p w:rsidR="00970BA2" w:rsidRPr="00064906" w:rsidRDefault="00970BA2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Configuration d’une plateforme multi Browser</w:t>
            </w:r>
          </w:p>
          <w:p w:rsidR="00D4761D" w:rsidRPr="00064906" w:rsidRDefault="007931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Préparation des scripts de t</w:t>
            </w:r>
            <w:r w:rsidR="00D4761D"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est unitaires </w:t>
            </w:r>
          </w:p>
          <w:p w:rsidR="00C6585C" w:rsidRPr="00A71133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>Conçoit l'identité visuelle des sites web et définit leur charte graphique (Responsive Web Design, Flat design)</w:t>
            </w:r>
          </w:p>
        </w:tc>
      </w:tr>
      <w:tr w:rsidR="00C6585C" w:rsidRPr="002A3C6D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C6585C" w:rsidRPr="00ED0235" w:rsidRDefault="00C6585C" w:rsidP="00ED0235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ED0235" w:rsidRPr="009064AD">
              <w:rPr>
                <w:rFonts w:asciiTheme="minorHAnsi" w:hAnsiTheme="minorHAnsi" w:cs="Arial"/>
                <w:b/>
                <w:bCs/>
              </w:rPr>
              <w:t>PHP5</w:t>
            </w:r>
            <w:r w:rsidR="00ED0235" w:rsidRPr="009064AD">
              <w:rPr>
                <w:rFonts w:asciiTheme="minorHAnsi" w:hAnsiTheme="minorHAnsi" w:cs="Arial"/>
              </w:rPr>
              <w:t xml:space="preserve">, </w:t>
            </w:r>
            <w:r w:rsidR="00ED0235" w:rsidRPr="009064AD">
              <w:rPr>
                <w:rFonts w:asciiTheme="minorHAnsi" w:hAnsiTheme="minorHAnsi" w:cs="Arial"/>
                <w:b/>
                <w:bCs/>
              </w:rPr>
              <w:t>HTML5</w:t>
            </w:r>
            <w:r w:rsidR="00ED0235" w:rsidRPr="009064AD">
              <w:rPr>
                <w:rFonts w:asciiTheme="minorHAnsi" w:hAnsiTheme="minorHAnsi" w:cs="Arial"/>
              </w:rPr>
              <w:t xml:space="preserve">, </w:t>
            </w:r>
            <w:r w:rsidR="00ED0235" w:rsidRPr="009064AD">
              <w:rPr>
                <w:rFonts w:asciiTheme="minorHAnsi" w:hAnsiTheme="minorHAnsi" w:cs="Arial"/>
                <w:b/>
                <w:bCs/>
              </w:rPr>
              <w:t>CSS3</w:t>
            </w:r>
            <w:r w:rsidR="00ED0235" w:rsidRPr="009064AD">
              <w:rPr>
                <w:rFonts w:asciiTheme="minorHAnsi" w:hAnsiTheme="minorHAnsi" w:cs="Arial"/>
              </w:rPr>
              <w:t xml:space="preserve">, AJAX, JS, </w:t>
            </w:r>
            <w:proofErr w:type="spellStart"/>
            <w:r w:rsidR="00ED0235" w:rsidRPr="009064AD">
              <w:rPr>
                <w:rFonts w:asciiTheme="minorHAnsi" w:hAnsiTheme="minorHAnsi" w:cs="Arial"/>
                <w:bCs/>
              </w:rPr>
              <w:t>CoffeeScript</w:t>
            </w:r>
            <w:proofErr w:type="spellEnd"/>
            <w:r w:rsidR="00ED0235" w:rsidRPr="009064AD">
              <w:rPr>
                <w:rFonts w:asciiTheme="minorHAnsi" w:hAnsiTheme="minorHAnsi" w:cs="Arial"/>
                <w:bCs/>
              </w:rPr>
              <w:t>,</w:t>
            </w:r>
            <w:r w:rsidR="00ED0235" w:rsidRPr="009064AD">
              <w:rPr>
                <w:rFonts w:asciiTheme="minorHAnsi" w:hAnsiTheme="minorHAnsi" w:cs="Arial"/>
              </w:rPr>
              <w:t xml:space="preserve"> Node.js, XML, ACTIONSCRIPT 3, J2EE, SCALA, </w:t>
            </w:r>
            <w:r w:rsidR="00283850">
              <w:rPr>
                <w:rFonts w:asciiTheme="minorHAnsi" w:hAnsiTheme="minorHAnsi" w:cs="Arial"/>
              </w:rPr>
              <w:t>ASP</w:t>
            </w:r>
            <w:r w:rsidR="00283850" w:rsidRPr="009064AD">
              <w:rPr>
                <w:rFonts w:asciiTheme="minorHAnsi" w:hAnsiTheme="minorHAnsi" w:cs="Arial"/>
              </w:rPr>
              <w:t>.NET,</w:t>
            </w:r>
            <w:r w:rsidR="00283850">
              <w:rPr>
                <w:rFonts w:asciiTheme="minorHAnsi" w:hAnsiTheme="minorHAnsi" w:cs="Arial"/>
              </w:rPr>
              <w:t xml:space="preserve"> </w:t>
            </w:r>
            <w:r w:rsidR="00ED0235" w:rsidRPr="009064AD">
              <w:rPr>
                <w:rFonts w:asciiTheme="minorHAnsi" w:hAnsiTheme="minorHAnsi" w:cs="Arial"/>
              </w:rPr>
              <w:t>RAZOR</w:t>
            </w:r>
          </w:p>
          <w:p w:rsidR="00ED0235" w:rsidRDefault="00ED0235" w:rsidP="00ED0235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AngularJS</w:t>
            </w:r>
            <w:proofErr w:type="spellEnd"/>
          </w:p>
          <w:p w:rsidR="00ED0235" w:rsidRDefault="00ED0235" w:rsidP="00ED0235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ED0235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Langage &amp; Framework CSS</w:t>
            </w: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 </w:t>
            </w:r>
            <w:r w:rsidRPr="00ED0235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:</w:t>
            </w:r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LESS, SASS, </w:t>
            </w:r>
            <w:proofErr w:type="spellStart"/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Compass</w:t>
            </w:r>
            <w:proofErr w:type="spellEnd"/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Bootstrap</w:t>
            </w:r>
            <w:proofErr w:type="spellEnd"/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3</w:t>
            </w:r>
          </w:p>
          <w:p w:rsidR="00ED0235" w:rsidRPr="00ED0235" w:rsidRDefault="00ED0235" w:rsidP="00ED0235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ED0235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CMS</w:t>
            </w:r>
            <w:r w:rsidRPr="00ED0235">
              <w:rPr>
                <w:rFonts w:asciiTheme="minorHAnsi" w:hAnsiTheme="minorHAnsi" w:cs="Arial"/>
                <w:b/>
                <w:bCs/>
                <w:i/>
                <w:iCs/>
              </w:rPr>
              <w:t> </w:t>
            </w:r>
            <w:r w:rsidRPr="00ED0235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:</w:t>
            </w:r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Drupal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Wordpress</w:t>
            </w:r>
            <w:proofErr w:type="spellEnd"/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PrestaShop</w:t>
            </w:r>
            <w:proofErr w:type="spellEnd"/>
          </w:p>
          <w:p w:rsidR="00C6585C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SVN</w:t>
            </w:r>
            <w:r w:rsidR="00D06FC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r w:rsidR="00D06FCC" w:rsidRPr="00D06FC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GIT, Jenkins</w:t>
            </w:r>
          </w:p>
          <w:p w:rsidR="005F3262" w:rsidRDefault="005F3262" w:rsidP="005F326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27B7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Test et performance :</w:t>
            </w:r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Selenium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Selenium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webdriver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APACHE JMETER,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jslint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jshint</w:t>
            </w:r>
            <w:proofErr w:type="spellEnd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csslint</w:t>
            </w:r>
            <w:proofErr w:type="spellEnd"/>
          </w:p>
          <w:p w:rsidR="008970F7" w:rsidRPr="008970F7" w:rsidRDefault="008970F7" w:rsidP="00283850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C6E8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IHM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 : </w:t>
            </w:r>
            <w:r w:rsidRPr="009064AD">
              <w:rPr>
                <w:rFonts w:asciiTheme="minorHAnsi" w:hAnsiTheme="minorHAnsi" w:cs="Arial"/>
              </w:rPr>
              <w:t>JAVA,</w:t>
            </w:r>
            <w:r>
              <w:rPr>
                <w:rFonts w:asciiTheme="minorHAnsi" w:hAnsiTheme="minorHAnsi" w:cs="Arial"/>
              </w:rPr>
              <w:t xml:space="preserve"> </w:t>
            </w:r>
            <w:r w:rsidR="00283850">
              <w:rPr>
                <w:rFonts w:asciiTheme="minorHAnsi" w:hAnsiTheme="minorHAnsi" w:cs="Arial"/>
              </w:rPr>
              <w:t>C#</w:t>
            </w:r>
          </w:p>
          <w:p w:rsidR="00C6585C" w:rsidRPr="00CF30A0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Mantis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Project'Or</w:t>
            </w:r>
            <w:proofErr w:type="spellEnd"/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RIA</w:t>
            </w:r>
          </w:p>
          <w:p w:rsidR="004A34F9" w:rsidRPr="00CF30A0" w:rsidRDefault="004A34F9" w:rsidP="004A34F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7, LINUX, MAC OS X</w:t>
            </w:r>
          </w:p>
          <w:p w:rsidR="004A34F9" w:rsidRPr="002A3C6D" w:rsidRDefault="004A34F9" w:rsidP="004A34F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NetBeans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IDE, Sublime </w:t>
            </w:r>
            <w:proofErr w:type="spellStart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Text</w:t>
            </w:r>
            <w:proofErr w:type="spellEnd"/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Dreamweaver cs5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Photoshop cs5, Illustrator cs5</w:t>
            </w:r>
          </w:p>
        </w:tc>
      </w:tr>
    </w:tbl>
    <w:p w:rsidR="00C6585C" w:rsidRDefault="00C6585C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3F1EDC" w:rsidRPr="00B8343B" w:rsidTr="009D2933">
        <w:tc>
          <w:tcPr>
            <w:tcW w:w="0" w:type="auto"/>
            <w:shd w:val="clear" w:color="auto" w:fill="B3B3B3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3F1EDC" w:rsidRPr="00B8343B" w:rsidRDefault="00EB593B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</w:t>
            </w:r>
            <w:r w:rsidRPr="00EB593B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éveloppement d'applications mobiles</w:t>
            </w:r>
          </w:p>
        </w:tc>
      </w:tr>
      <w:tr w:rsidR="003F1EDC" w:rsidRPr="00B8343B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Novembre 2011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Avril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2</w:t>
            </w:r>
          </w:p>
        </w:tc>
      </w:tr>
      <w:tr w:rsidR="003F1EDC" w:rsidRPr="00B8343B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FF63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éveloppements </w:t>
            </w:r>
            <w:r w:rsidR="00EF7D1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mobile</w:t>
            </w:r>
            <w:r w:rsidRPr="00FF63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proofErr w:type="spellStart"/>
            <w:r w:rsidR="00B14422" w:rsidRPr="00B144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Karismatik</w:t>
            </w:r>
            <w:proofErr w:type="spellEnd"/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3F1EDC" w:rsidRPr="00566AD2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3F1EDC" w:rsidRPr="00566AD2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</w:rPr>
              <w:t xml:space="preserve">Responsable pôle </w:t>
            </w:r>
            <w:r w:rsidR="00B14422">
              <w:rPr>
                <w:rFonts w:ascii="Calibri" w:hAnsi="Calibri" w:cs="Calibri"/>
                <w:bCs/>
                <w:iCs/>
                <w:sz w:val="22"/>
                <w:szCs w:val="22"/>
              </w:rPr>
              <w:t>Mobile</w:t>
            </w:r>
          </w:p>
        </w:tc>
      </w:tr>
      <w:tr w:rsidR="003F1EDC" w:rsidRPr="00B8343B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3F1EDC" w:rsidRPr="00EB59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EB593B">
              <w:rPr>
                <w:rFonts w:ascii="Calibri" w:hAnsi="Calibri" w:cs="Calibri"/>
                <w:bCs/>
                <w:iCs/>
                <w:sz w:val="22"/>
                <w:szCs w:val="22"/>
              </w:rPr>
              <w:t xml:space="preserve">Développement du pôle </w:t>
            </w:r>
            <w:r w:rsidR="00067D39" w:rsidRPr="00EB593B">
              <w:rPr>
                <w:rFonts w:ascii="Calibri" w:hAnsi="Calibri" w:cs="Calibri"/>
                <w:bCs/>
                <w:iCs/>
                <w:sz w:val="22"/>
                <w:szCs w:val="22"/>
              </w:rPr>
              <w:t>Mobile</w:t>
            </w:r>
          </w:p>
        </w:tc>
      </w:tr>
      <w:tr w:rsidR="003F1EDC" w:rsidRPr="00B8343B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AE38DB" w:rsidRDefault="00BB7B9F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 xml:space="preserve">Conception et développement </w:t>
            </w:r>
            <w:r w:rsidR="00AE38DB">
              <w:rPr>
                <w:rFonts w:cs="Calibri"/>
                <w:bCs/>
                <w:iCs/>
                <w:lang w:val="fr-BE"/>
              </w:rPr>
              <w:t>des applications mobile</w:t>
            </w:r>
            <w:r w:rsidR="00AE38DB" w:rsidRPr="00F01893">
              <w:rPr>
                <w:rFonts w:cs="Calibri"/>
                <w:bCs/>
                <w:iCs/>
                <w:lang w:val="fr-BE"/>
              </w:rPr>
              <w:t xml:space="preserve"> Android/IOS </w:t>
            </w:r>
          </w:p>
          <w:p w:rsidR="00AE38DB" w:rsidRPr="00F01893" w:rsidRDefault="00AE38DB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F01893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www.capitalkoala.comMettre en place le système de test automatique pour les projets d'intégration HTML/CSS/JS</w:t>
            </w:r>
          </w:p>
          <w:p w:rsidR="00BB7B9F" w:rsidRPr="00BB7B9F" w:rsidRDefault="00FC7E45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BB7B9F">
              <w:rPr>
                <w:rFonts w:cs="Calibri"/>
                <w:bCs/>
                <w:iCs/>
                <w:lang w:val="fr-BE"/>
              </w:rPr>
              <w:t>Conception d'interfaces mobiles</w:t>
            </w:r>
          </w:p>
          <w:p w:rsidR="00F01893" w:rsidRPr="00F01893" w:rsidRDefault="00F01893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F01893">
              <w:rPr>
                <w:rFonts w:cs="Calibri"/>
                <w:bCs/>
                <w:iCs/>
                <w:lang w:val="fr-BE"/>
              </w:rPr>
              <w:t>Formation Android/IOS</w:t>
            </w:r>
          </w:p>
          <w:p w:rsidR="003F1EDC" w:rsidRPr="00A71133" w:rsidRDefault="00F01893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F01893">
              <w:rPr>
                <w:rFonts w:cs="Calibri"/>
                <w:bCs/>
                <w:iCs/>
                <w:lang w:val="fr-BE"/>
              </w:rPr>
              <w:t xml:space="preserve">Formation </w:t>
            </w:r>
            <w:proofErr w:type="spellStart"/>
            <w:r w:rsidRPr="00F01893">
              <w:rPr>
                <w:rFonts w:cs="Calibri"/>
                <w:bCs/>
                <w:iCs/>
                <w:lang w:val="fr-BE"/>
              </w:rPr>
              <w:t>Titanium</w:t>
            </w:r>
            <w:proofErr w:type="spellEnd"/>
          </w:p>
        </w:tc>
      </w:tr>
      <w:tr w:rsidR="003F1EDC" w:rsidRPr="002A3C6D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3F1EDC" w:rsidRPr="007C23F1" w:rsidRDefault="003F1ED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F01893" w:rsidRPr="00F65022">
              <w:rPr>
                <w:rFonts w:asciiTheme="minorHAnsi" w:hAnsiTheme="minorHAnsi" w:cs="Arial"/>
                <w:sz w:val="22"/>
                <w:szCs w:val="22"/>
              </w:rPr>
              <w:t>Android, HTML5, CSS3, JS, JSON, XML</w:t>
            </w:r>
          </w:p>
          <w:p w:rsidR="007C23F1" w:rsidRPr="007C23F1" w:rsidRDefault="007C23F1" w:rsidP="007C23F1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  <w:p w:rsidR="003F1EDC" w:rsidRPr="00F65022" w:rsidRDefault="003F1ED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SVN</w:t>
            </w:r>
          </w:p>
          <w:p w:rsidR="003F1EDC" w:rsidRDefault="003F1ED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lastRenderedPageBreak/>
              <w:t>Gestion de projet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Redmine</w:t>
            </w:r>
            <w:proofErr w:type="spellEnd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(Méthode agile </w:t>
            </w:r>
            <w:proofErr w:type="spellStart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Scrum</w:t>
            </w:r>
            <w:proofErr w:type="spellEnd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  <w:p w:rsidR="007C23F1" w:rsidRPr="00F65022" w:rsidRDefault="007C23F1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OS X Lion (10.7)</w:t>
            </w:r>
          </w:p>
          <w:p w:rsidR="007C23F1" w:rsidRPr="007C23F1" w:rsidRDefault="003F1EDC" w:rsidP="007C23F1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Eclipse IDE, </w:t>
            </w:r>
            <w:proofErr w:type="spellStart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Titanium</w:t>
            </w:r>
            <w:proofErr w:type="spellEnd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Xcode</w:t>
            </w:r>
            <w:proofErr w:type="spellEnd"/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Photoshop cs5, Illustrator cs5</w:t>
            </w:r>
          </w:p>
        </w:tc>
      </w:tr>
    </w:tbl>
    <w:p w:rsidR="00BD7436" w:rsidRDefault="00BD7436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453AC6" w:rsidRPr="00E56ACB" w:rsidTr="009D2933">
        <w:tc>
          <w:tcPr>
            <w:tcW w:w="0" w:type="auto"/>
            <w:shd w:val="clear" w:color="auto" w:fill="B3B3B3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453AC6" w:rsidRPr="00B8343B" w:rsidRDefault="00140472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Développement des p</w:t>
            </w:r>
            <w:r w:rsidRPr="00412B13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rojets Internes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453AC6" w:rsidRPr="00B8343B" w:rsidRDefault="00724A59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Janvier</w:t>
            </w:r>
            <w:r w:rsidR="00453AC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10</w:t>
            </w:r>
            <w:r w:rsidR="00453AC6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Octobre</w:t>
            </w:r>
            <w:r w:rsidR="00453AC6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11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453AC6" w:rsidRPr="00B8343B" w:rsidRDefault="00307155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FF63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éveloppements </w:t>
            </w:r>
            <w:r w:rsidRPr="0030715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technique sur web</w:t>
            </w:r>
            <w:r w:rsidR="00157C11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mobile et réseaux</w:t>
            </w:r>
            <w:r w:rsidR="00157C11">
              <w:t xml:space="preserve"> </w:t>
            </w:r>
            <w:r w:rsidR="00157C11" w:rsidRPr="00157C11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sociaux</w:t>
            </w:r>
            <w:r w:rsidRPr="0030715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 w:rsidR="004F42C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Agence </w:t>
            </w:r>
            <w:proofErr w:type="spellStart"/>
            <w:r w:rsidRPr="00B144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Karismatik</w:t>
            </w:r>
            <w:proofErr w:type="spellEnd"/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Consultant </w:t>
            </w:r>
            <w:r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senior et chef d’équipe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4F42C3" w:rsidRPr="00B8343B" w:rsidRDefault="004F42C3" w:rsidP="004F42C3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12B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Contribution à la conception et aux développements de quelques projets internes au profit de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l’agence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K</w:t>
            </w:r>
            <w:r w:rsidRPr="004F42C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arismatik</w:t>
            </w:r>
            <w:proofErr w:type="spellEnd"/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0256CB" w:rsidRDefault="000256CB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Chiffrage, Conception et Développement des projets Front End interne</w:t>
            </w:r>
          </w:p>
          <w:p w:rsidR="00453AC6" w:rsidRPr="00EB593B" w:rsidRDefault="00453AC6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EB593B">
              <w:rPr>
                <w:rFonts w:cs="Calibri"/>
                <w:bCs/>
                <w:iCs/>
                <w:lang w:val="fr-BE"/>
              </w:rPr>
              <w:t xml:space="preserve">Mise en place et pilotage d’une équipe de </w:t>
            </w:r>
            <w:r>
              <w:rPr>
                <w:rFonts w:cs="Calibri"/>
                <w:bCs/>
                <w:iCs/>
                <w:lang w:val="fr-BE"/>
              </w:rPr>
              <w:t>3</w:t>
            </w:r>
            <w:r w:rsidRPr="00EB593B">
              <w:rPr>
                <w:rFonts w:cs="Calibri"/>
                <w:bCs/>
                <w:iCs/>
                <w:lang w:val="fr-BE"/>
              </w:rPr>
              <w:t xml:space="preserve"> ressources</w:t>
            </w:r>
            <w:r w:rsidR="003E3E18">
              <w:rPr>
                <w:rFonts w:cs="Calibri"/>
                <w:bCs/>
                <w:iCs/>
                <w:lang w:val="fr-BE"/>
              </w:rPr>
              <w:t xml:space="preserve"> </w:t>
            </w:r>
            <w:r w:rsidR="000256CB">
              <w:rPr>
                <w:rFonts w:cs="Calibri"/>
                <w:bCs/>
                <w:iCs/>
                <w:lang w:val="fr-BE"/>
              </w:rPr>
              <w:t xml:space="preserve">pour le compte du client </w:t>
            </w:r>
            <w:proofErr w:type="spellStart"/>
            <w:r w:rsidR="000256CB" w:rsidRPr="000256CB">
              <w:rPr>
                <w:rFonts w:cs="Calibri"/>
                <w:bCs/>
                <w:iCs/>
                <w:lang w:val="fr-BE"/>
              </w:rPr>
              <w:t>Fullsix</w:t>
            </w:r>
            <w:proofErr w:type="spellEnd"/>
            <w:r w:rsidR="000256CB">
              <w:rPr>
                <w:rFonts w:cs="Calibri"/>
                <w:bCs/>
                <w:iCs/>
                <w:lang w:val="fr-BE"/>
              </w:rPr>
              <w:t xml:space="preserve"> sur divers projets</w:t>
            </w:r>
          </w:p>
          <w:p w:rsidR="00453AC6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</w:t>
            </w:r>
            <w:r w:rsidR="000256C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pport d’expertise technique</w:t>
            </w:r>
          </w:p>
          <w:p w:rsidR="00453AC6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Organisation fonctionnelle 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et coordination avec l’équipe B</w:t>
            </w: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ack 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O</w:t>
            </w: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ffice</w:t>
            </w:r>
          </w:p>
          <w:p w:rsidR="00453AC6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Analyse et synthèse des besoins du client</w:t>
            </w:r>
          </w:p>
          <w:p w:rsidR="00453AC6" w:rsidRPr="00EB593B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Conception et développement</w:t>
            </w:r>
            <w:r w:rsidR="000256C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Front End</w:t>
            </w:r>
          </w:p>
          <w:p w:rsidR="000256CB" w:rsidRPr="000256CB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Elaboration des tableaux de bord de suivi quotidien et de pilotage</w:t>
            </w:r>
          </w:p>
        </w:tc>
      </w:tr>
      <w:tr w:rsidR="00453AC6" w:rsidRPr="007D4B04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453AC6" w:rsidRPr="00FF6930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48200D">
              <w:rPr>
                <w:rFonts w:asciiTheme="minorHAnsi" w:hAnsiTheme="minorHAnsi" w:cs="Arial"/>
                <w:sz w:val="22"/>
                <w:szCs w:val="22"/>
              </w:rPr>
              <w:t xml:space="preserve"> HTML5, CSS3, JS, JSON, XML, </w:t>
            </w:r>
            <w:r w:rsidR="000256CB" w:rsidRPr="0048200D">
              <w:rPr>
                <w:rFonts w:asciiTheme="minorHAnsi" w:hAnsiTheme="minorHAnsi" w:cs="Arial"/>
                <w:sz w:val="22"/>
                <w:szCs w:val="22"/>
              </w:rPr>
              <w:t>PHP5, TWIG</w:t>
            </w:r>
          </w:p>
          <w:p w:rsidR="00FF6930" w:rsidRDefault="00FF6930" w:rsidP="00FF6930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</w:t>
            </w:r>
            <w:r w:rsidRPr="00C379F1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ootools</w:t>
            </w:r>
            <w:proofErr w:type="spellEnd"/>
          </w:p>
          <w:p w:rsidR="00FF6930" w:rsidRPr="00FF6930" w:rsidRDefault="00FF6930" w:rsidP="00FF6930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Langage &amp; Framework CSS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Bootstrap</w:t>
            </w:r>
            <w:proofErr w:type="spellEnd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3</w:t>
            </w:r>
          </w:p>
          <w:p w:rsidR="00453AC6" w:rsidRPr="0048200D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SVN</w:t>
            </w:r>
          </w:p>
          <w:p w:rsidR="00453AC6" w:rsidRPr="0048200D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Redmine</w:t>
            </w:r>
            <w:proofErr w:type="spellEnd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(Méthode agile </w:t>
            </w:r>
            <w:proofErr w:type="spellStart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Scrum</w:t>
            </w:r>
            <w:proofErr w:type="spellEnd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  <w:p w:rsidR="00C379F1" w:rsidRDefault="00C379F1" w:rsidP="00C379F1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Windows, Ubuntu 10.04</w:t>
            </w:r>
          </w:p>
          <w:p w:rsidR="00FF6930" w:rsidRPr="00FF6930" w:rsidRDefault="00FF6930" w:rsidP="00FF6930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Eclipse IDE, Photoshop cs5, Illustrator cs5</w:t>
            </w:r>
          </w:p>
        </w:tc>
      </w:tr>
    </w:tbl>
    <w:p w:rsidR="00453AC6" w:rsidRDefault="00453AC6" w:rsidP="00F65022">
      <w:pPr>
        <w:spacing w:after="0" w:line="240" w:lineRule="auto"/>
        <w:rPr>
          <w:rFonts w:cs="Calibri"/>
          <w:color w:val="000000"/>
          <w:lang w:val="en-GB"/>
        </w:rPr>
      </w:pPr>
    </w:p>
    <w:p w:rsidR="003F1EDC" w:rsidRPr="0031367F" w:rsidRDefault="003F1EDC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AA65A0" w:rsidRPr="00E56ACB" w:rsidTr="00E2015C">
        <w:tc>
          <w:tcPr>
            <w:tcW w:w="0" w:type="auto"/>
            <w:shd w:val="clear" w:color="auto" w:fill="B3B3B3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AA65A0" w:rsidRPr="00B8343B" w:rsidRDefault="00091F7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Développement</w:t>
            </w:r>
            <w:r w:rsidR="00566AD2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 xml:space="preserve"> d</w:t>
            </w:r>
            <w:r w:rsidR="00EB593B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’un W</w:t>
            </w:r>
            <w:r w:rsidR="00EB593B" w:rsidRPr="00EB593B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idget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D4321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Octobre</w:t>
            </w:r>
            <w:r w:rsid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09</w:t>
            </w:r>
            <w:r w:rsidR="00AA65A0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Décembre</w:t>
            </w:r>
            <w:r w:rsidR="00AA65A0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09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D4321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D432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Télécommunication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/T</w:t>
            </w:r>
            <w:r w:rsidRPr="00D432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élévision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/R</w:t>
            </w:r>
            <w:r w:rsidRPr="00D432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adio </w:t>
            </w:r>
            <w:r w:rsid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 w:rsidRPr="00D432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Société Radio-Canada</w:t>
            </w:r>
            <w:r w:rsid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091F7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Consultant </w:t>
            </w:r>
            <w:r w:rsidR="00D43213"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senior et chef d’équipe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Contexte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091F7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Plateforme</w:t>
            </w:r>
            <w:r w:rsidR="0061293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pour les r</w:t>
            </w:r>
            <w:r w:rsidR="0061293A" w:rsidRPr="0061293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ésultats des compétitions sportives en temps réel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091F73" w:rsidRPr="00EB593B" w:rsidRDefault="00091F73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EB593B">
              <w:rPr>
                <w:rFonts w:cs="Calibri"/>
                <w:bCs/>
                <w:iCs/>
                <w:lang w:val="fr-BE"/>
              </w:rPr>
              <w:t xml:space="preserve">Mise en place et pilotage d’une équipe de </w:t>
            </w:r>
            <w:r w:rsidR="00051982">
              <w:rPr>
                <w:rFonts w:cs="Calibri"/>
                <w:bCs/>
                <w:iCs/>
                <w:lang w:val="fr-BE"/>
              </w:rPr>
              <w:t>3</w:t>
            </w:r>
            <w:r w:rsidRPr="00EB593B">
              <w:rPr>
                <w:rFonts w:cs="Calibri"/>
                <w:bCs/>
                <w:iCs/>
                <w:lang w:val="fr-BE"/>
              </w:rPr>
              <w:t xml:space="preserve"> ressources</w:t>
            </w:r>
            <w:r w:rsidR="003E3E18">
              <w:rPr>
                <w:rFonts w:cs="Calibri"/>
                <w:bCs/>
                <w:iCs/>
                <w:lang w:val="fr-BE"/>
              </w:rPr>
              <w:t xml:space="preserve"> dans</w:t>
            </w:r>
            <w:r w:rsidRPr="00EB593B">
              <w:rPr>
                <w:rFonts w:cs="Calibri"/>
                <w:bCs/>
                <w:iCs/>
                <w:lang w:val="fr-BE"/>
              </w:rPr>
              <w:t xml:space="preserve"> le cadre </w:t>
            </w:r>
            <w:r w:rsidR="00051982">
              <w:rPr>
                <w:rFonts w:cs="Calibri"/>
                <w:bCs/>
                <w:iCs/>
                <w:lang w:val="fr-BE"/>
              </w:rPr>
              <w:t>du développement d’un Widget</w:t>
            </w:r>
            <w:r w:rsidRPr="00EB593B">
              <w:rPr>
                <w:rFonts w:cs="Calibri"/>
                <w:bCs/>
                <w:iCs/>
                <w:lang w:val="fr-BE"/>
              </w:rPr>
              <w:t xml:space="preserve"> </w:t>
            </w:r>
            <w:r w:rsidR="00051982">
              <w:rPr>
                <w:rFonts w:cs="Calibri"/>
                <w:bCs/>
                <w:iCs/>
                <w:lang w:val="fr-BE"/>
              </w:rPr>
              <w:t>pour les r</w:t>
            </w:r>
            <w:r w:rsidR="00051982" w:rsidRPr="0061293A">
              <w:rPr>
                <w:rFonts w:cs="Calibri"/>
                <w:bCs/>
                <w:iCs/>
                <w:lang w:val="fr-BE"/>
              </w:rPr>
              <w:t>ésultats des compétitions sportives en temps réel</w:t>
            </w:r>
          </w:p>
          <w:p w:rsidR="00955F38" w:rsidRDefault="00955F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</w:t>
            </w: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pport d’expertise technique à l’équipe de développement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</w:t>
            </w:r>
          </w:p>
          <w:p w:rsidR="00091F73" w:rsidRDefault="00091F73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Organisation fonctionnelle </w:t>
            </w:r>
            <w:r w:rsid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et coordination avec l’équipe B</w:t>
            </w:r>
            <w:r w:rsidR="00EB593B"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ack </w:t>
            </w:r>
            <w:r w:rsid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O</w:t>
            </w:r>
            <w:r w:rsidR="00EB593B"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ffice</w:t>
            </w:r>
            <w:r w:rsid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(JAVA)</w:t>
            </w:r>
          </w:p>
          <w:p w:rsidR="00EB593B" w:rsidRDefault="00EB593B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Analyse et synthèse des besoins du client</w:t>
            </w:r>
          </w:p>
          <w:p w:rsidR="00EB593B" w:rsidRPr="00EB593B" w:rsidRDefault="00EB593B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Conception et développement d’un W</w:t>
            </w:r>
            <w:r w:rsidR="00EA0A2F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idg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et</w:t>
            </w:r>
          </w:p>
          <w:p w:rsidR="00AA65A0" w:rsidRPr="00225A4D" w:rsidRDefault="00091F73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Elaboration des tableaux de bord de suivi quotidien et de pilotage</w:t>
            </w:r>
          </w:p>
        </w:tc>
      </w:tr>
      <w:tr w:rsidR="00AA65A0" w:rsidRPr="007D4B04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9C130B" w:rsidRPr="00327256" w:rsidRDefault="009C130B" w:rsidP="009C130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327256">
              <w:rPr>
                <w:rFonts w:asciiTheme="minorHAnsi" w:hAnsiTheme="minorHAnsi" w:cs="Arial"/>
                <w:sz w:val="22"/>
                <w:szCs w:val="22"/>
              </w:rPr>
              <w:t xml:space="preserve"> HTML5, CSS3, JS, JSON, XML, J2EE</w:t>
            </w:r>
          </w:p>
          <w:p w:rsidR="009C130B" w:rsidRPr="009C130B" w:rsidRDefault="009C130B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  <w:p w:rsidR="00E223A4" w:rsidRPr="00327256" w:rsidRDefault="00E223A4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SVN</w:t>
            </w:r>
          </w:p>
          <w:p w:rsidR="00E223A4" w:rsidRDefault="00E223A4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Redmine</w:t>
            </w:r>
            <w:proofErr w:type="spellEnd"/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(Méthode agile </w:t>
            </w:r>
            <w:proofErr w:type="spellStart"/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Scrum</w:t>
            </w:r>
            <w:proofErr w:type="spellEnd"/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  <w:p w:rsidR="009C130B" w:rsidRPr="009C130B" w:rsidRDefault="009C130B" w:rsidP="009C130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Windows, Ubuntu 10.04</w:t>
            </w:r>
          </w:p>
          <w:p w:rsidR="00AA65A0" w:rsidRPr="009C130B" w:rsidRDefault="00E223A4" w:rsidP="009C130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Eclipse IDE, Photoshop cs5, Illustrator cs5</w:t>
            </w:r>
          </w:p>
        </w:tc>
      </w:tr>
    </w:tbl>
    <w:p w:rsidR="00AA65A0" w:rsidRDefault="00AA65A0" w:rsidP="0029418F">
      <w:pPr>
        <w:spacing w:line="240" w:lineRule="auto"/>
        <w:rPr>
          <w:rFonts w:cs="Calibri"/>
          <w:color w:val="00000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8A4DEB" w:rsidRPr="00E56ACB" w:rsidTr="00EC31F6">
        <w:tc>
          <w:tcPr>
            <w:tcW w:w="0" w:type="auto"/>
            <w:shd w:val="clear" w:color="auto" w:fill="B3B3B3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8A4DEB" w:rsidRPr="00B8343B" w:rsidRDefault="00412B13" w:rsidP="00412B13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Développement des p</w:t>
            </w:r>
            <w:r w:rsidRPr="00412B13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rojets Internes</w:t>
            </w:r>
          </w:p>
        </w:tc>
      </w:tr>
      <w:tr w:rsidR="008A4DEB" w:rsidRPr="00E56ACB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8A4DEB" w:rsidRPr="00B8343B" w:rsidRDefault="008C6EF8" w:rsidP="00F67AA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Mai</w:t>
            </w:r>
            <w:r w:rsidR="008A4DE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 w:rsidR="00F67AA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  <w:r w:rsidR="008A4DEB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Septembre</w:t>
            </w:r>
            <w:r w:rsidR="008A4DEB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09</w:t>
            </w:r>
          </w:p>
        </w:tc>
      </w:tr>
      <w:tr w:rsidR="008A4DEB" w:rsidRPr="00E56ACB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8A4DEB" w:rsidRPr="00B8343B" w:rsidRDefault="008A4DEB" w:rsidP="008A4DE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8A4DE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éveloppement web et mobile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Media Center</w:t>
            </w:r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8A4DEB" w:rsidRPr="00E56ACB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8A4DEB" w:rsidRPr="00B8343B" w:rsidRDefault="00C04553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0455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Ingénieur R&amp;D Web confirmé</w:t>
            </w:r>
          </w:p>
        </w:tc>
      </w:tr>
      <w:tr w:rsidR="008A4DEB" w:rsidRPr="00E56ACB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8A4DEB" w:rsidRPr="00B8343B" w:rsidRDefault="00412B13" w:rsidP="00412B13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12B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Contribution à la conception et aux développements de quelques projets internes au profit de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Media Center</w:t>
            </w:r>
          </w:p>
        </w:tc>
      </w:tr>
      <w:tr w:rsidR="008A4DEB" w:rsidRPr="00E56ACB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0D5470" w:rsidRPr="00C04553" w:rsidRDefault="000D5470" w:rsidP="000D5470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 xml:space="preserve">Conception, développement, </w:t>
            </w:r>
            <w:r w:rsidRPr="000D5470">
              <w:rPr>
                <w:rFonts w:cs="Calibri"/>
                <w:bCs/>
                <w:iCs/>
                <w:lang w:val="fr-BE"/>
              </w:rPr>
              <w:t xml:space="preserve">et évolution </w:t>
            </w:r>
            <w:r>
              <w:rPr>
                <w:rFonts w:cs="Calibri"/>
                <w:bCs/>
                <w:iCs/>
                <w:lang w:val="fr-BE"/>
              </w:rPr>
              <w:t xml:space="preserve">de </w:t>
            </w:r>
            <w:r w:rsidRPr="000D5470">
              <w:rPr>
                <w:rFonts w:cs="Calibri"/>
                <w:bCs/>
                <w:iCs/>
                <w:lang w:val="fr-BE"/>
              </w:rPr>
              <w:t>plusieurs projets</w:t>
            </w:r>
          </w:p>
          <w:p w:rsidR="00C04553" w:rsidRPr="00C04553" w:rsidRDefault="00C04553" w:rsidP="00C04553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C04553">
              <w:rPr>
                <w:rFonts w:cs="Calibri"/>
                <w:bCs/>
                <w:iCs/>
                <w:lang w:val="fr-BE"/>
              </w:rPr>
              <w:t>Intégration HTML4, CSS2</w:t>
            </w:r>
          </w:p>
          <w:p w:rsidR="00412B13" w:rsidRPr="000D5470" w:rsidRDefault="000D5470" w:rsidP="000D5470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Conception</w:t>
            </w:r>
            <w:r>
              <w:rPr>
                <w:rFonts w:cs="Calibri"/>
                <w:bCs/>
                <w:iCs/>
                <w:lang w:val="fr-BE"/>
              </w:rPr>
              <w:t xml:space="preserve"> et</w:t>
            </w:r>
            <w:r>
              <w:rPr>
                <w:rFonts w:cs="Calibri"/>
                <w:bCs/>
                <w:iCs/>
                <w:lang w:val="fr-BE"/>
              </w:rPr>
              <w:t xml:space="preserve"> </w:t>
            </w:r>
            <w:r>
              <w:rPr>
                <w:rFonts w:cs="Calibri"/>
                <w:bCs/>
                <w:iCs/>
                <w:lang w:val="fr-BE"/>
              </w:rPr>
              <w:t>d</w:t>
            </w:r>
            <w:r w:rsidR="00C04553" w:rsidRPr="000D5470">
              <w:rPr>
                <w:rFonts w:cs="Calibri"/>
                <w:bCs/>
                <w:iCs/>
                <w:lang w:val="fr-BE"/>
              </w:rPr>
              <w:t xml:space="preserve">éveloppement Flash / </w:t>
            </w:r>
            <w:proofErr w:type="spellStart"/>
            <w:r w:rsidR="00C04553" w:rsidRPr="000D5470">
              <w:rPr>
                <w:rFonts w:cs="Calibri"/>
                <w:bCs/>
                <w:iCs/>
                <w:lang w:val="fr-BE"/>
              </w:rPr>
              <w:t>ActionScript</w:t>
            </w:r>
            <w:proofErr w:type="spellEnd"/>
            <w:r w:rsidR="00C04553" w:rsidRPr="000D5470">
              <w:rPr>
                <w:rFonts w:cs="Calibri"/>
                <w:bCs/>
                <w:iCs/>
                <w:lang w:val="fr-BE"/>
              </w:rPr>
              <w:t xml:space="preserve"> 3</w:t>
            </w:r>
          </w:p>
          <w:p w:rsidR="008A4DEB" w:rsidRPr="00C379F1" w:rsidRDefault="00C04553" w:rsidP="00C379F1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C04553">
              <w:rPr>
                <w:rFonts w:cs="Calibri"/>
                <w:bCs/>
                <w:iCs/>
                <w:lang w:val="fr-BE"/>
              </w:rPr>
              <w:t>Conçoit l'identité visuelle des sites web et définit leur charte graphique</w:t>
            </w:r>
          </w:p>
        </w:tc>
      </w:tr>
      <w:tr w:rsidR="008A4DEB" w:rsidRPr="007D4B04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8A4DEB" w:rsidRPr="0048200D" w:rsidRDefault="008A4DEB" w:rsidP="00C04553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48200D">
              <w:rPr>
                <w:rFonts w:asciiTheme="minorHAnsi" w:hAnsiTheme="minorHAnsi" w:cs="Arial"/>
                <w:sz w:val="22"/>
                <w:szCs w:val="22"/>
              </w:rPr>
              <w:t xml:space="preserve"> HTML</w:t>
            </w:r>
            <w:r w:rsidR="00C04553">
              <w:rPr>
                <w:rFonts w:asciiTheme="minorHAnsi" w:hAnsiTheme="minorHAnsi" w:cs="Arial"/>
                <w:sz w:val="22"/>
                <w:szCs w:val="22"/>
              </w:rPr>
              <w:t>4</w:t>
            </w:r>
            <w:r w:rsidRPr="0048200D">
              <w:rPr>
                <w:rFonts w:asciiTheme="minorHAnsi" w:hAnsiTheme="minorHAnsi" w:cs="Arial"/>
                <w:sz w:val="22"/>
                <w:szCs w:val="22"/>
              </w:rPr>
              <w:t>, CSS</w:t>
            </w:r>
            <w:r w:rsidR="00C04553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Pr="0048200D">
              <w:rPr>
                <w:rFonts w:asciiTheme="minorHAnsi" w:hAnsiTheme="minorHAnsi" w:cs="Arial"/>
                <w:sz w:val="22"/>
                <w:szCs w:val="22"/>
              </w:rPr>
              <w:t>, JS, JSON, XML, PHP5, TWIG</w:t>
            </w:r>
            <w:r w:rsidR="00C04553">
              <w:rPr>
                <w:rFonts w:asciiTheme="minorHAnsi" w:hAnsiTheme="minorHAnsi" w:cs="Arial"/>
                <w:sz w:val="22"/>
                <w:szCs w:val="22"/>
              </w:rPr>
              <w:t>, SMARTY</w:t>
            </w:r>
          </w:p>
          <w:p w:rsidR="008A4DEB" w:rsidRDefault="008A4DEB" w:rsidP="00EC31F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jQuery</w:t>
            </w:r>
            <w:proofErr w:type="spellEnd"/>
          </w:p>
          <w:p w:rsidR="00515DDF" w:rsidRPr="00515DDF" w:rsidRDefault="00515DDF" w:rsidP="00515DDF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CMS</w:t>
            </w: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PHP</w:t>
            </w: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Pr="00FA7EF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Joomla, </w:t>
            </w:r>
            <w:proofErr w:type="spellStart"/>
            <w:r w:rsidRPr="00FA7EF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Wordpress</w:t>
            </w:r>
            <w:proofErr w:type="spellEnd"/>
            <w:r w:rsidRPr="00FA7EF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FA7EF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PrestaShop</w:t>
            </w:r>
            <w:proofErr w:type="spellEnd"/>
          </w:p>
          <w:p w:rsidR="00C04553" w:rsidRDefault="00C04553" w:rsidP="00C04553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Framework 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PHP</w:t>
            </w: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C0455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CodeIgniter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1.x/2.x </w:t>
            </w:r>
          </w:p>
          <w:p w:rsidR="00412B13" w:rsidRDefault="00412B13" w:rsidP="00412B13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SGBDR</w:t>
            </w: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Pr="00412B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SQL Server, Microsoft Access, MySQL</w:t>
            </w:r>
          </w:p>
          <w:p w:rsidR="00C379F1" w:rsidRDefault="00C379F1" w:rsidP="00C379F1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lastRenderedPageBreak/>
              <w:t>Système d'exploitation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</w:t>
            </w:r>
          </w:p>
          <w:p w:rsidR="00515DDF" w:rsidRPr="00515DDF" w:rsidRDefault="00515DDF" w:rsidP="00515DDF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C0455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reamweaver cs4, Photoshop cs4, Illustrator cs4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Flash cs4</w:t>
            </w:r>
          </w:p>
        </w:tc>
      </w:tr>
    </w:tbl>
    <w:p w:rsidR="008A4DEB" w:rsidRDefault="008A4DEB" w:rsidP="0029418F">
      <w:pPr>
        <w:spacing w:line="240" w:lineRule="auto"/>
        <w:rPr>
          <w:rFonts w:cs="Calibri"/>
          <w:color w:val="00000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F67AA2" w:rsidRPr="00E56ACB" w:rsidTr="00EC31F6">
        <w:tc>
          <w:tcPr>
            <w:tcW w:w="0" w:type="auto"/>
            <w:shd w:val="clear" w:color="auto" w:fill="B3B3B3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102495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F67AA2" w:rsidRPr="00B8343B" w:rsidRDefault="00102495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 w:rsidRPr="00102495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 xml:space="preserve">Progiciel </w:t>
            </w:r>
            <w:r w:rsidR="006775D9" w:rsidRPr="006775D9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pour la gestion médicale des hôpitaux</w:t>
            </w:r>
          </w:p>
        </w:tc>
      </w:tr>
      <w:tr w:rsidR="00F67AA2" w:rsidRPr="00E56ACB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F67AA2" w:rsidRPr="00B8343B" w:rsidRDefault="006775D9" w:rsidP="006775D9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Septembre </w:t>
            </w:r>
            <w:r w:rsidR="00F67AA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06</w:t>
            </w:r>
            <w:r w:rsidR="00F67AA2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Avril</w:t>
            </w:r>
            <w:r w:rsidR="00F67AA2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 w:rsidR="00F67AA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</w:p>
        </w:tc>
      </w:tr>
      <w:tr w:rsidR="00F67AA2" w:rsidRPr="00E56ACB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F67AA2" w:rsidRPr="00B8343B" w:rsidRDefault="006775D9" w:rsidP="006775D9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</w:t>
            </w:r>
            <w:r w:rsidRP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ecteur médical </w:t>
            </w:r>
            <w:r w:rsidR="00F67AA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 w:rsidRP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Rwanda</w:t>
            </w:r>
            <w:r w:rsidR="00F67AA2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F67AA2" w:rsidRPr="00E56ACB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F67AA2" w:rsidRPr="00B8343B" w:rsidRDefault="006775D9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Ingénieur Développement Java/J2EE (H/F)</w:t>
            </w:r>
          </w:p>
        </w:tc>
      </w:tr>
      <w:tr w:rsidR="00F67AA2" w:rsidRPr="00E56ACB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F67AA2" w:rsidRPr="00B8343B" w:rsidRDefault="00F67AA2" w:rsidP="00102495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12B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Contribution à la conception et aux développements </w:t>
            </w:r>
            <w:r w:rsid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d’un </w:t>
            </w:r>
            <w:r w:rsidR="0010249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</w:t>
            </w:r>
            <w:r w:rsidR="00102495" w:rsidRPr="0010249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rogiciel </w:t>
            </w:r>
            <w:r w:rsidRPr="00412B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au profit de </w:t>
            </w:r>
            <w:r w:rsid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la </w:t>
            </w:r>
            <w:r w:rsidR="006775D9" w:rsidRP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société </w:t>
            </w:r>
            <w:r w:rsid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ITIC</w:t>
            </w:r>
          </w:p>
        </w:tc>
      </w:tr>
      <w:tr w:rsidR="00F67AA2" w:rsidRPr="00E56ACB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F67AA2" w:rsidRPr="00102495" w:rsidRDefault="00F67AA2" w:rsidP="00102495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Conception, développement</w:t>
            </w:r>
            <w:r w:rsidR="00102495">
              <w:rPr>
                <w:rFonts w:cs="Calibri"/>
                <w:bCs/>
                <w:iCs/>
                <w:lang w:val="fr-BE"/>
              </w:rPr>
              <w:t xml:space="preserve"> IHM</w:t>
            </w:r>
          </w:p>
        </w:tc>
      </w:tr>
      <w:tr w:rsidR="00F67AA2" w:rsidRPr="007D4B04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4A336D" w:rsidRPr="004A336D" w:rsidRDefault="004A336D" w:rsidP="004A336D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A336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Développement IHM : </w:t>
            </w:r>
            <w:r w:rsidRPr="004A336D">
              <w:rPr>
                <w:rFonts w:asciiTheme="minorHAnsi" w:hAnsiTheme="minorHAnsi" w:cs="Arial"/>
              </w:rPr>
              <w:t>JAVA</w:t>
            </w:r>
            <w:bookmarkStart w:id="0" w:name="_GoBack"/>
            <w:bookmarkEnd w:id="0"/>
          </w:p>
          <w:p w:rsidR="00F67AA2" w:rsidRDefault="00F67AA2" w:rsidP="004A336D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SGBDR</w:t>
            </w: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4A33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Oracle</w:t>
            </w:r>
          </w:p>
          <w:p w:rsidR="00F67AA2" w:rsidRDefault="00F67AA2" w:rsidP="00EC31F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</w:t>
            </w:r>
          </w:p>
          <w:p w:rsidR="00F67AA2" w:rsidRPr="00515DDF" w:rsidRDefault="00F67AA2" w:rsidP="004A336D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4A336D" w:rsidRPr="004A33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Oracle </w:t>
            </w:r>
            <w:proofErr w:type="spellStart"/>
            <w:r w:rsidR="004A336D" w:rsidRPr="004A33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JDeveloper</w:t>
            </w:r>
            <w:proofErr w:type="spellEnd"/>
          </w:p>
        </w:tc>
      </w:tr>
    </w:tbl>
    <w:p w:rsidR="00F67AA2" w:rsidRPr="00091F73" w:rsidRDefault="00F67AA2" w:rsidP="0029418F">
      <w:pPr>
        <w:spacing w:line="240" w:lineRule="auto"/>
        <w:rPr>
          <w:rFonts w:cs="Calibri"/>
          <w:color w:val="000000"/>
        </w:rPr>
      </w:pPr>
    </w:p>
    <w:p w:rsidR="00AA65A0" w:rsidRPr="00E56ACB" w:rsidRDefault="00AA65A0" w:rsidP="008C6E2B">
      <w:pPr>
        <w:pStyle w:val="Paragraphedeliste"/>
        <w:numPr>
          <w:ilvl w:val="0"/>
          <w:numId w:val="6"/>
        </w:numPr>
        <w:pBdr>
          <w:bottom w:val="single" w:sz="4" w:space="1" w:color="C00000"/>
        </w:pBdr>
        <w:tabs>
          <w:tab w:val="left" w:pos="426"/>
        </w:tabs>
        <w:spacing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Formations</w:t>
      </w:r>
    </w:p>
    <w:tbl>
      <w:tblPr>
        <w:tblW w:w="0" w:type="auto"/>
        <w:tblBorders>
          <w:top w:val="single" w:sz="6" w:space="0" w:color="5F5F5F"/>
          <w:left w:val="single" w:sz="6" w:space="0" w:color="5F5F5F"/>
          <w:bottom w:val="single" w:sz="6" w:space="0" w:color="5F5F5F"/>
          <w:right w:val="single" w:sz="6" w:space="0" w:color="5F5F5F"/>
          <w:insideH w:val="single" w:sz="6" w:space="0" w:color="5F5F5F"/>
          <w:insideV w:val="single" w:sz="6" w:space="0" w:color="5F5F5F"/>
        </w:tblBorders>
        <w:tblLook w:val="01E0" w:firstRow="1" w:lastRow="1" w:firstColumn="1" w:lastColumn="1" w:noHBand="0" w:noVBand="0"/>
      </w:tblPr>
      <w:tblGrid>
        <w:gridCol w:w="1548"/>
        <w:gridCol w:w="7380"/>
      </w:tblGrid>
      <w:tr w:rsidR="000256CB" w:rsidRPr="00E56ACB" w:rsidTr="00CE62D4">
        <w:trPr>
          <w:trHeight w:val="449"/>
        </w:trPr>
        <w:tc>
          <w:tcPr>
            <w:tcW w:w="1548" w:type="dxa"/>
            <w:vAlign w:val="center"/>
          </w:tcPr>
          <w:p w:rsidR="000256CB" w:rsidRDefault="000256CB" w:rsidP="00CE62D4">
            <w:pPr>
              <w:pStyle w:val="textetableaux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2009</w:t>
            </w:r>
          </w:p>
        </w:tc>
        <w:tc>
          <w:tcPr>
            <w:tcW w:w="7380" w:type="dxa"/>
            <w:vAlign w:val="center"/>
          </w:tcPr>
          <w:p w:rsidR="000256CB" w:rsidRPr="00D976A7" w:rsidRDefault="000256CB" w:rsidP="00D976A7">
            <w:pPr>
              <w:pStyle w:val="textetableaux"/>
              <w:spacing w:before="120" w:after="120"/>
              <w:ind w:left="360"/>
              <w:jc w:val="left"/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</w:pPr>
            <w:r w:rsidRPr="00D976A7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Master professionnel « Sécurité des Systèmes Informatiques » </w:t>
            </w:r>
            <w:r w:rsidRPr="00D976A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École Nationale d'Ingénieurs de Sfax – Tunisie.</w:t>
            </w:r>
          </w:p>
        </w:tc>
      </w:tr>
      <w:tr w:rsidR="00AA65A0" w:rsidRPr="00E56ACB" w:rsidTr="00CE62D4">
        <w:trPr>
          <w:trHeight w:val="449"/>
        </w:trPr>
        <w:tc>
          <w:tcPr>
            <w:tcW w:w="1548" w:type="dxa"/>
            <w:vAlign w:val="center"/>
          </w:tcPr>
          <w:p w:rsidR="00AA65A0" w:rsidRPr="00E56ACB" w:rsidRDefault="00724A59" w:rsidP="00CE62D4">
            <w:pPr>
              <w:pStyle w:val="textetableaux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2006</w:t>
            </w:r>
          </w:p>
        </w:tc>
        <w:tc>
          <w:tcPr>
            <w:tcW w:w="7380" w:type="dxa"/>
            <w:vAlign w:val="center"/>
          </w:tcPr>
          <w:p w:rsidR="00AA65A0" w:rsidRPr="00D6760F" w:rsidRDefault="000256CB" w:rsidP="00D976A7">
            <w:pPr>
              <w:pStyle w:val="textetableaux"/>
              <w:spacing w:before="120" w:after="120"/>
              <w:ind w:left="360"/>
              <w:jc w:val="left"/>
              <w:rPr>
                <w:rFonts w:cs="Calibri"/>
                <w:bCs/>
                <w:iCs/>
                <w:lang w:val="fr-BE"/>
              </w:rPr>
            </w:pPr>
            <w:r w:rsidRPr="00D976A7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Maîtrise en informatique « Systèmes et multimédia </w:t>
            </w:r>
            <w:r w:rsidRPr="00D976A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» Institut Supérieur d’Informatique et de Multimédia de Sfax – Tunisie.</w:t>
            </w:r>
          </w:p>
        </w:tc>
      </w:tr>
    </w:tbl>
    <w:p w:rsidR="00AA65A0" w:rsidRPr="00053776" w:rsidRDefault="00AA65A0" w:rsidP="0031367F">
      <w:pPr>
        <w:pStyle w:val="Paragraphedeliste"/>
        <w:tabs>
          <w:tab w:val="left" w:pos="426"/>
        </w:tabs>
        <w:spacing w:after="360"/>
        <w:ind w:left="0"/>
        <w:rPr>
          <w:rFonts w:ascii="Sansation" w:hAnsi="Sansation"/>
          <w:b/>
          <w:color w:val="9E0000"/>
          <w:sz w:val="28"/>
        </w:rPr>
      </w:pPr>
    </w:p>
    <w:p w:rsidR="00AA65A0" w:rsidRPr="00E56ACB" w:rsidRDefault="00AA65A0" w:rsidP="008C6E2B">
      <w:pPr>
        <w:pStyle w:val="Paragraphedeliste"/>
        <w:numPr>
          <w:ilvl w:val="0"/>
          <w:numId w:val="6"/>
        </w:numPr>
        <w:pBdr>
          <w:bottom w:val="single" w:sz="4" w:space="1" w:color="C00000"/>
        </w:pBdr>
        <w:tabs>
          <w:tab w:val="left" w:pos="426"/>
        </w:tabs>
        <w:spacing w:before="480"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Langues</w:t>
      </w: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3118"/>
        <w:gridCol w:w="3052"/>
      </w:tblGrid>
      <w:tr w:rsidR="00AA65A0" w:rsidRPr="00E56ACB" w:rsidTr="00E2015C">
        <w:trPr>
          <w:trHeight w:val="361"/>
          <w:jc w:val="center"/>
        </w:trPr>
        <w:tc>
          <w:tcPr>
            <w:tcW w:w="3118" w:type="dxa"/>
            <w:shd w:val="clear" w:color="auto" w:fill="B3B3B3"/>
          </w:tcPr>
          <w:p w:rsidR="00AA65A0" w:rsidRPr="00D6760F" w:rsidRDefault="00AA65A0" w:rsidP="00E2015C">
            <w:pPr>
              <w:spacing w:before="120" w:after="120" w:line="240" w:lineRule="auto"/>
              <w:jc w:val="center"/>
              <w:rPr>
                <w:b/>
                <w:u w:val="single"/>
              </w:rPr>
            </w:pPr>
            <w:r w:rsidRPr="00D6760F">
              <w:rPr>
                <w:b/>
                <w:u w:val="single"/>
              </w:rPr>
              <w:t>Langue</w:t>
            </w:r>
          </w:p>
        </w:tc>
        <w:tc>
          <w:tcPr>
            <w:tcW w:w="3052" w:type="dxa"/>
            <w:shd w:val="clear" w:color="auto" w:fill="B3B3B3"/>
          </w:tcPr>
          <w:p w:rsidR="00AA65A0" w:rsidRPr="00D6760F" w:rsidRDefault="00AA65A0" w:rsidP="00E2015C">
            <w:pPr>
              <w:spacing w:before="120" w:after="120" w:line="240" w:lineRule="auto"/>
              <w:jc w:val="center"/>
              <w:rPr>
                <w:b/>
                <w:u w:val="single"/>
              </w:rPr>
            </w:pPr>
            <w:r w:rsidRPr="00D6760F">
              <w:rPr>
                <w:b/>
                <w:u w:val="single"/>
              </w:rPr>
              <w:t>Niveau</w:t>
            </w:r>
          </w:p>
        </w:tc>
      </w:tr>
      <w:tr w:rsidR="00AA65A0" w:rsidRPr="00E56ACB" w:rsidTr="008C062C">
        <w:trPr>
          <w:trHeight w:val="285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AA65A0" w:rsidRPr="00D6760F" w:rsidRDefault="009A0992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Français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AA65A0" w:rsidRPr="00D6760F" w:rsidRDefault="00AA65A0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</w:p>
        </w:tc>
      </w:tr>
      <w:tr w:rsidR="00AA65A0" w:rsidRPr="00E56ACB" w:rsidTr="008C062C">
        <w:trPr>
          <w:trHeight w:val="274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AA65A0" w:rsidRPr="00D6760F" w:rsidRDefault="00AA65A0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t>Anglais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AA65A0" w:rsidRPr="00D6760F" w:rsidRDefault="00AA65A0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3"/>
            </w:r>
          </w:p>
        </w:tc>
      </w:tr>
      <w:tr w:rsidR="009A0992" w:rsidRPr="00E56ACB" w:rsidTr="008C062C">
        <w:trPr>
          <w:trHeight w:val="274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9A0992" w:rsidRPr="00D6760F" w:rsidRDefault="000256CB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Arabe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A0992" w:rsidRPr="00D6760F" w:rsidRDefault="000256CB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</w:p>
        </w:tc>
      </w:tr>
    </w:tbl>
    <w:p w:rsidR="00D6760F" w:rsidRDefault="00D6760F" w:rsidP="00600B69">
      <w:pPr>
        <w:tabs>
          <w:tab w:val="left" w:pos="176"/>
          <w:tab w:val="left" w:pos="1877"/>
          <w:tab w:val="left" w:pos="3720"/>
        </w:tabs>
        <w:jc w:val="center"/>
      </w:pPr>
    </w:p>
    <w:p w:rsidR="00AA65A0" w:rsidRPr="00E56ACB" w:rsidRDefault="00AA65A0" w:rsidP="00600B69">
      <w:pPr>
        <w:tabs>
          <w:tab w:val="left" w:pos="176"/>
          <w:tab w:val="left" w:pos="1877"/>
          <w:tab w:val="left" w:pos="3720"/>
        </w:tabs>
        <w:jc w:val="center"/>
      </w:pPr>
      <w:r w:rsidRPr="00E56ACB">
        <w:sym w:font="Wingdings 2" w:char="F0A2"/>
      </w:r>
      <w:r w:rsidRPr="00E56ACB">
        <w:sym w:font="Wingdings 2" w:char="F0A3"/>
      </w:r>
      <w:r w:rsidRPr="00E56ACB">
        <w:sym w:font="Wingdings 2" w:char="F0A3"/>
      </w:r>
      <w:r w:rsidRPr="00E56ACB">
        <w:t>: Bases</w:t>
      </w:r>
      <w:r w:rsidRPr="00E56ACB">
        <w:tab/>
      </w:r>
      <w:r w:rsidRPr="00E56ACB">
        <w:sym w:font="Wingdings 2" w:char="F0A2"/>
      </w:r>
      <w:r w:rsidRPr="00E56ACB">
        <w:sym w:font="Wingdings 2" w:char="F0A2"/>
      </w:r>
      <w:r w:rsidRPr="00E56ACB">
        <w:sym w:font="Wingdings 2" w:char="F0A3"/>
      </w:r>
      <w:r w:rsidRPr="00E56ACB">
        <w:t>: Courant</w:t>
      </w:r>
      <w:r w:rsidRPr="00E56ACB">
        <w:tab/>
      </w:r>
      <w:r w:rsidRPr="00E56ACB">
        <w:sym w:font="Wingdings 2" w:char="F0A2"/>
      </w:r>
      <w:r w:rsidRPr="00E56ACB">
        <w:sym w:font="Wingdings 2" w:char="F0A2"/>
      </w:r>
      <w:r w:rsidRPr="00E56ACB">
        <w:sym w:font="Wingdings 2" w:char="F0A2"/>
      </w:r>
      <w:r w:rsidRPr="00E56ACB">
        <w:t>: Expert</w:t>
      </w:r>
    </w:p>
    <w:sectPr w:rsidR="00AA65A0" w:rsidRPr="00E56ACB" w:rsidSect="00F5528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13" w:right="1417" w:bottom="1417" w:left="1417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77A" w:rsidRDefault="00C1477A" w:rsidP="00344F1E">
      <w:pPr>
        <w:spacing w:after="0" w:line="240" w:lineRule="auto"/>
      </w:pPr>
      <w:r>
        <w:separator/>
      </w:r>
    </w:p>
  </w:endnote>
  <w:endnote w:type="continuationSeparator" w:id="0">
    <w:p w:rsidR="00C1477A" w:rsidRDefault="00C1477A" w:rsidP="0034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satio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47 Lt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alog LT Com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0" w:rsidRPr="00BE12E1" w:rsidRDefault="00FA1DA4" w:rsidP="00AB6D26">
    <w:pPr>
      <w:tabs>
        <w:tab w:val="left" w:pos="4395"/>
      </w:tabs>
      <w:rPr>
        <w:lang w:val="en-US"/>
      </w:rPr>
    </w:pPr>
    <w:r>
      <w:rPr>
        <w:noProof/>
        <w:lang w:eastAsia="fr-FR"/>
      </w:rPr>
      <w:drawing>
        <wp:anchor distT="0" distB="0" distL="114300" distR="114300" simplePos="0" relativeHeight="251658752" behindDoc="1" locked="0" layoutInCell="1" allowOverlap="1" wp14:anchorId="08C66505" wp14:editId="3E1E21D2">
          <wp:simplePos x="0" y="0"/>
          <wp:positionH relativeFrom="column">
            <wp:posOffset>-928370</wp:posOffset>
          </wp:positionH>
          <wp:positionV relativeFrom="paragraph">
            <wp:posOffset>-315595</wp:posOffset>
          </wp:positionV>
          <wp:extent cx="7610475" cy="1343025"/>
          <wp:effectExtent l="0" t="0" r="9525" b="9525"/>
          <wp:wrapNone/>
          <wp:docPr id="1" name="Image 2" descr="Courbe Kozalys_sans 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urbe Kozalys_sans fo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1343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 w:rsidR="009B055B" w:rsidRPr="00BE12E1">
      <w:rPr>
        <w:sz w:val="16"/>
        <w:szCs w:val="16"/>
        <w:lang w:val="en-US"/>
      </w:rPr>
      <w:t>Ref :</w:t>
    </w:r>
    <w:proofErr w:type="gramEnd"/>
    <w:r w:rsidR="009B055B" w:rsidRPr="00BE12E1">
      <w:rPr>
        <w:sz w:val="16"/>
        <w:szCs w:val="16"/>
        <w:lang w:val="en-US"/>
      </w:rPr>
      <w:t xml:space="preserve"> ILYEUM_</w:t>
    </w:r>
    <w:r w:rsidR="00B672C3" w:rsidRPr="00B672C3">
      <w:rPr>
        <w:sz w:val="16"/>
        <w:szCs w:val="16"/>
        <w:lang w:val="en-US"/>
      </w:rPr>
      <w:t xml:space="preserve"> </w:t>
    </w:r>
    <w:proofErr w:type="spellStart"/>
    <w:r w:rsidR="00B672C3" w:rsidRPr="005E4832">
      <w:rPr>
        <w:sz w:val="16"/>
        <w:szCs w:val="16"/>
        <w:lang w:val="en-US"/>
      </w:rPr>
      <w:t>Abdelkhalek-Razzak</w:t>
    </w:r>
    <w:proofErr w:type="spellEnd"/>
    <w:r w:rsidR="00B672C3" w:rsidRPr="00BE12E1">
      <w:rPr>
        <w:sz w:val="16"/>
        <w:szCs w:val="16"/>
        <w:lang w:val="en-US"/>
      </w:rPr>
      <w:t xml:space="preserve"> </w:t>
    </w:r>
    <w:r w:rsidR="00BE12E1">
      <w:rPr>
        <w:sz w:val="16"/>
        <w:szCs w:val="16"/>
        <w:lang w:val="en-US"/>
      </w:rPr>
      <w:t>_</w:t>
    </w:r>
    <w:r w:rsidR="00D05B25" w:rsidRPr="00BE12E1">
      <w:rPr>
        <w:sz w:val="16"/>
        <w:szCs w:val="16"/>
        <w:lang w:val="en-US"/>
      </w:rPr>
      <w:t>2013</w:t>
    </w:r>
    <w:r w:rsidR="00AA65A0" w:rsidRPr="00BE12E1">
      <w:rPr>
        <w:sz w:val="16"/>
        <w:szCs w:val="16"/>
        <w:lang w:val="en-US"/>
      </w:rPr>
      <w:tab/>
    </w:r>
    <w:r w:rsidR="00D84621" w:rsidRPr="00AB6D26">
      <w:rPr>
        <w:sz w:val="16"/>
        <w:szCs w:val="16"/>
      </w:rPr>
      <w:fldChar w:fldCharType="begin"/>
    </w:r>
    <w:r w:rsidR="00AA65A0" w:rsidRPr="00BE12E1">
      <w:rPr>
        <w:sz w:val="16"/>
        <w:szCs w:val="16"/>
        <w:lang w:val="en-US"/>
      </w:rPr>
      <w:instrText xml:space="preserve"> PAGE </w:instrText>
    </w:r>
    <w:r w:rsidR="00D84621" w:rsidRPr="00AB6D26">
      <w:rPr>
        <w:sz w:val="16"/>
        <w:szCs w:val="16"/>
      </w:rPr>
      <w:fldChar w:fldCharType="separate"/>
    </w:r>
    <w:r w:rsidR="004A336D">
      <w:rPr>
        <w:noProof/>
        <w:sz w:val="16"/>
        <w:szCs w:val="16"/>
        <w:lang w:val="en-US"/>
      </w:rPr>
      <w:t>6</w:t>
    </w:r>
    <w:r w:rsidR="00D84621" w:rsidRPr="00AB6D26">
      <w:rPr>
        <w:sz w:val="16"/>
        <w:szCs w:val="16"/>
      </w:rPr>
      <w:fldChar w:fldCharType="end"/>
    </w:r>
    <w:r w:rsidR="00AA65A0" w:rsidRPr="00BE12E1">
      <w:rPr>
        <w:sz w:val="16"/>
        <w:szCs w:val="16"/>
        <w:lang w:val="en-US"/>
      </w:rPr>
      <w:t>/</w:t>
    </w:r>
    <w:r w:rsidR="00D84621" w:rsidRPr="00AB6D26">
      <w:rPr>
        <w:sz w:val="16"/>
        <w:szCs w:val="16"/>
      </w:rPr>
      <w:fldChar w:fldCharType="begin"/>
    </w:r>
    <w:r w:rsidR="00AA65A0" w:rsidRPr="00BE12E1">
      <w:rPr>
        <w:sz w:val="16"/>
        <w:szCs w:val="16"/>
        <w:lang w:val="en-US"/>
      </w:rPr>
      <w:instrText xml:space="preserve"> NUMPAGES  </w:instrText>
    </w:r>
    <w:r w:rsidR="00D84621" w:rsidRPr="00AB6D26">
      <w:rPr>
        <w:sz w:val="16"/>
        <w:szCs w:val="16"/>
      </w:rPr>
      <w:fldChar w:fldCharType="separate"/>
    </w:r>
    <w:r w:rsidR="004A336D">
      <w:rPr>
        <w:noProof/>
        <w:sz w:val="16"/>
        <w:szCs w:val="16"/>
        <w:lang w:val="en-US"/>
      </w:rPr>
      <w:t>9</w:t>
    </w:r>
    <w:r w:rsidR="00D84621" w:rsidRPr="00AB6D26">
      <w:rPr>
        <w:sz w:val="16"/>
        <w:szCs w:val="16"/>
      </w:rPr>
      <w:fldChar w:fldCharType="end"/>
    </w:r>
  </w:p>
  <w:p w:rsidR="00AA65A0" w:rsidRPr="00BE12E1" w:rsidRDefault="00AA65A0" w:rsidP="00AB6D26">
    <w:pPr>
      <w:pStyle w:val="Pieddepage"/>
      <w:tabs>
        <w:tab w:val="clear" w:pos="4536"/>
        <w:tab w:val="left" w:pos="2835"/>
      </w:tabs>
      <w:rPr>
        <w:sz w:val="16"/>
        <w:szCs w:val="16"/>
        <w:lang w:val="en-US"/>
      </w:rPr>
    </w:pPr>
  </w:p>
  <w:p w:rsidR="00AA65A0" w:rsidRPr="00BE12E1" w:rsidRDefault="00AA65A0" w:rsidP="00F5528E">
    <w:pPr>
      <w:pStyle w:val="Pieddepage"/>
      <w:tabs>
        <w:tab w:val="clear" w:pos="4536"/>
        <w:tab w:val="left" w:pos="2835"/>
      </w:tabs>
      <w:rPr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0" w:rsidRPr="00FD0659" w:rsidRDefault="00FA1DA4" w:rsidP="007D2AA3">
    <w:pPr>
      <w:pStyle w:val="Pieddepage"/>
      <w:tabs>
        <w:tab w:val="clear" w:pos="4536"/>
      </w:tabs>
      <w:rPr>
        <w:sz w:val="16"/>
        <w:szCs w:val="16"/>
        <w:lang w:val="nl-BE"/>
      </w:rPr>
    </w:pPr>
    <w:r>
      <w:rPr>
        <w:noProof/>
        <w:lang w:eastAsia="fr-F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-928370</wp:posOffset>
          </wp:positionH>
          <wp:positionV relativeFrom="paragraph">
            <wp:posOffset>-571630</wp:posOffset>
          </wp:positionV>
          <wp:extent cx="7610475" cy="1343025"/>
          <wp:effectExtent l="0" t="0" r="9525" b="9525"/>
          <wp:wrapNone/>
          <wp:docPr id="3" name="Image 0" descr="Courbe Kozalys_sans 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Courbe Kozalys_sans fo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1343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 w:rsidR="009A0992" w:rsidRPr="00FD0659">
      <w:rPr>
        <w:sz w:val="16"/>
        <w:szCs w:val="16"/>
        <w:lang w:val="nl-BE"/>
      </w:rPr>
      <w:t>Ref :</w:t>
    </w:r>
    <w:proofErr w:type="gramEnd"/>
    <w:r w:rsidR="009A0992" w:rsidRPr="00FD0659">
      <w:rPr>
        <w:sz w:val="16"/>
        <w:szCs w:val="16"/>
        <w:lang w:val="nl-BE"/>
      </w:rPr>
      <w:t xml:space="preserve"> ILYEUM_CV_</w:t>
    </w:r>
    <w:r w:rsidR="007D2AA3">
      <w:rPr>
        <w:sz w:val="16"/>
        <w:szCs w:val="16"/>
        <w:lang w:val="nl-BE"/>
      </w:rPr>
      <w:t>AnisAbid</w:t>
    </w:r>
    <w:r w:rsidR="00FD0659">
      <w:rPr>
        <w:sz w:val="16"/>
        <w:szCs w:val="16"/>
        <w:lang w:val="nl-BE"/>
      </w:rPr>
      <w:t>_2014</w:t>
    </w:r>
    <w:r w:rsidR="00AA65A0" w:rsidRPr="00FD0659">
      <w:rPr>
        <w:sz w:val="16"/>
        <w:szCs w:val="16"/>
        <w:lang w:val="nl-BE"/>
      </w:rPr>
      <w:tab/>
    </w:r>
  </w:p>
  <w:p w:rsidR="00AA65A0" w:rsidRPr="00FD0659" w:rsidRDefault="00AA65A0">
    <w:pPr>
      <w:pStyle w:val="Pieddepage"/>
      <w:rPr>
        <w:lang w:val="nl-B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77A" w:rsidRDefault="00C1477A" w:rsidP="00344F1E">
      <w:pPr>
        <w:spacing w:after="0" w:line="240" w:lineRule="auto"/>
      </w:pPr>
      <w:r>
        <w:separator/>
      </w:r>
    </w:p>
  </w:footnote>
  <w:footnote w:type="continuationSeparator" w:id="0">
    <w:p w:rsidR="00C1477A" w:rsidRDefault="00C1477A" w:rsidP="00344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0" w:rsidRDefault="00FA1DA4" w:rsidP="006F01BB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66DBEC85" wp14:editId="1E0D8595">
          <wp:simplePos x="0" y="0"/>
          <wp:positionH relativeFrom="column">
            <wp:posOffset>3510280</wp:posOffset>
          </wp:positionH>
          <wp:positionV relativeFrom="paragraph">
            <wp:posOffset>635</wp:posOffset>
          </wp:positionV>
          <wp:extent cx="2242185" cy="697230"/>
          <wp:effectExtent l="0" t="0" r="5715" b="7620"/>
          <wp:wrapTight wrapText="bothSides">
            <wp:wrapPolygon edited="0">
              <wp:start x="0" y="0"/>
              <wp:lineTo x="0" y="21246"/>
              <wp:lineTo x="21472" y="21246"/>
              <wp:lineTo x="21472" y="0"/>
              <wp:lineTo x="0" y="0"/>
            </wp:wrapPolygon>
          </wp:wrapTight>
          <wp:docPr id="4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2185" cy="697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E4832" w:rsidRPr="005E4832" w:rsidRDefault="00EF3D01" w:rsidP="00EF3D01">
    <w:pPr>
      <w:pStyle w:val="En-tte"/>
      <w:rPr>
        <w:lang w:val="en-US"/>
      </w:rPr>
    </w:pPr>
    <w:r>
      <w:rPr>
        <w:lang w:val="en-US"/>
      </w:rPr>
      <w:t>Anis ABID</w:t>
    </w:r>
  </w:p>
  <w:p w:rsidR="00AA65A0" w:rsidRPr="005E4832" w:rsidRDefault="00BE12E1" w:rsidP="00EF3D01">
    <w:pPr>
      <w:pStyle w:val="En-tte"/>
      <w:rPr>
        <w:lang w:val="en-US"/>
      </w:rPr>
    </w:pPr>
    <w:r w:rsidRPr="005E4832">
      <w:rPr>
        <w:lang w:val="en-US"/>
      </w:rPr>
      <w:t>Consultant</w:t>
    </w:r>
    <w:r w:rsidR="009A0992" w:rsidRPr="005E4832">
      <w:rPr>
        <w:lang w:val="en-US"/>
      </w:rPr>
      <w:t xml:space="preserve"> </w:t>
    </w:r>
    <w:r w:rsidR="00EF3D01">
      <w:rPr>
        <w:lang w:val="en-US"/>
      </w:rPr>
      <w:t>Front END / UI</w:t>
    </w:r>
    <w:r w:rsidR="009A0992" w:rsidRPr="005E4832">
      <w:rPr>
        <w:lang w:val="en-US"/>
      </w:rPr>
      <w:t xml:space="preserve"> </w:t>
    </w:r>
    <w:r w:rsidR="00EF3D01">
      <w:rPr>
        <w:lang w:val="en-US"/>
      </w:rPr>
      <w:t>/ RIA</w:t>
    </w:r>
  </w:p>
  <w:p w:rsidR="00AA65A0" w:rsidRPr="005E4832" w:rsidRDefault="00AA65A0" w:rsidP="00AB6D26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0" w:rsidRDefault="00FA1DA4" w:rsidP="006F01BB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2441575" cy="758825"/>
          <wp:effectExtent l="0" t="0" r="0" b="3175"/>
          <wp:docPr id="2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2A16"/>
    <w:multiLevelType w:val="hybridMultilevel"/>
    <w:tmpl w:val="AA2851E4"/>
    <w:lvl w:ilvl="0" w:tplc="624A25B2">
      <w:start w:val="1"/>
      <w:numFmt w:val="bullet"/>
      <w:lvlText w:val=""/>
      <w:lvlJc w:val="left"/>
      <w:pPr>
        <w:ind w:left="1068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AFE5253"/>
    <w:multiLevelType w:val="hybridMultilevel"/>
    <w:tmpl w:val="1F28CB0E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3BA3"/>
    <w:multiLevelType w:val="hybridMultilevel"/>
    <w:tmpl w:val="3CF6F84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76A15"/>
    <w:multiLevelType w:val="hybridMultilevel"/>
    <w:tmpl w:val="692E7056"/>
    <w:lvl w:ilvl="0" w:tplc="22D25C74">
      <w:start w:val="1"/>
      <w:numFmt w:val="decimal"/>
      <w:lvlText w:val="%1."/>
      <w:lvlJc w:val="left"/>
      <w:pPr>
        <w:ind w:left="720" w:hanging="360"/>
      </w:pPr>
      <w:rPr>
        <w:rFonts w:ascii="Sansation" w:hAnsi="Sansatio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9E0000"/>
        <w:spacing w:val="0"/>
        <w:kern w:val="0"/>
        <w:position w:val="0"/>
        <w:sz w:val="22"/>
        <w:u w:val="none"/>
        <w:vertAlign w:val="baseli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5AB78D7"/>
    <w:multiLevelType w:val="hybridMultilevel"/>
    <w:tmpl w:val="443AD95A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30C05"/>
    <w:multiLevelType w:val="hybridMultilevel"/>
    <w:tmpl w:val="8D52FC5A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77CDB"/>
    <w:multiLevelType w:val="hybridMultilevel"/>
    <w:tmpl w:val="6C50CBBC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1F8E2F67"/>
    <w:multiLevelType w:val="hybridMultilevel"/>
    <w:tmpl w:val="8E4EE5D8"/>
    <w:lvl w:ilvl="0" w:tplc="DD6E60F6">
      <w:start w:val="2"/>
      <w:numFmt w:val="decimal"/>
      <w:lvlText w:val="%1."/>
      <w:lvlJc w:val="left"/>
      <w:pPr>
        <w:ind w:left="720" w:hanging="360"/>
      </w:pPr>
      <w:rPr>
        <w:rFonts w:ascii="Sansation" w:hAnsi="Sansatio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9E0000"/>
        <w:spacing w:val="0"/>
        <w:kern w:val="0"/>
        <w:position w:val="0"/>
        <w:sz w:val="22"/>
        <w:u w:val="none"/>
        <w:vertAlign w:val="baseli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6B1E53"/>
    <w:multiLevelType w:val="hybridMultilevel"/>
    <w:tmpl w:val="BD62FEC6"/>
    <w:lvl w:ilvl="0" w:tplc="84A67400">
      <w:start w:val="1"/>
      <w:numFmt w:val="bullet"/>
      <w:pStyle w:val="Liste1"/>
      <w:lvlText w:val=""/>
      <w:lvlJc w:val="left"/>
      <w:pPr>
        <w:tabs>
          <w:tab w:val="num" w:pos="284"/>
        </w:tabs>
        <w:ind w:left="284" w:hanging="284"/>
      </w:pPr>
      <w:rPr>
        <w:rFonts w:ascii="Webdings" w:hAnsi="Webdings" w:hint="default"/>
        <w:color w:val="000099"/>
        <w:sz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E62FD3"/>
    <w:multiLevelType w:val="hybridMultilevel"/>
    <w:tmpl w:val="D3201F70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2232E"/>
    <w:multiLevelType w:val="hybridMultilevel"/>
    <w:tmpl w:val="C2A4B8EA"/>
    <w:lvl w:ilvl="0" w:tplc="040C0003">
      <w:start w:val="1"/>
      <w:numFmt w:val="bullet"/>
      <w:pStyle w:val="Listepuces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24B2B"/>
    <w:multiLevelType w:val="hybridMultilevel"/>
    <w:tmpl w:val="0870313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B4B2E"/>
    <w:multiLevelType w:val="hybridMultilevel"/>
    <w:tmpl w:val="D23AA976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F57D7"/>
    <w:multiLevelType w:val="hybridMultilevel"/>
    <w:tmpl w:val="C93226C6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47A20"/>
    <w:multiLevelType w:val="hybridMultilevel"/>
    <w:tmpl w:val="E2C64252"/>
    <w:lvl w:ilvl="0" w:tplc="5CA24B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C551AE"/>
    <w:multiLevelType w:val="hybridMultilevel"/>
    <w:tmpl w:val="AA6A30F2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E3DCA"/>
    <w:multiLevelType w:val="hybridMultilevel"/>
    <w:tmpl w:val="75ACA7E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707C5B"/>
    <w:multiLevelType w:val="hybridMultilevel"/>
    <w:tmpl w:val="E9589AA8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>
    <w:nsid w:val="616A6B6E"/>
    <w:multiLevelType w:val="hybridMultilevel"/>
    <w:tmpl w:val="283AA962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EE3312"/>
    <w:multiLevelType w:val="hybridMultilevel"/>
    <w:tmpl w:val="00E0CC50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CC10B1"/>
    <w:multiLevelType w:val="hybridMultilevel"/>
    <w:tmpl w:val="17F0A16E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04223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F3F659E"/>
    <w:multiLevelType w:val="hybridMultilevel"/>
    <w:tmpl w:val="75023ABA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2"/>
  </w:num>
  <w:num w:numId="10">
    <w:abstractNumId w:val="10"/>
  </w:num>
  <w:num w:numId="11">
    <w:abstractNumId w:val="16"/>
  </w:num>
  <w:num w:numId="12">
    <w:abstractNumId w:val="19"/>
  </w:num>
  <w:num w:numId="13">
    <w:abstractNumId w:val="21"/>
  </w:num>
  <w:num w:numId="14">
    <w:abstractNumId w:val="23"/>
  </w:num>
  <w:num w:numId="15">
    <w:abstractNumId w:val="3"/>
  </w:num>
  <w:num w:numId="16">
    <w:abstractNumId w:val="5"/>
  </w:num>
  <w:num w:numId="17">
    <w:abstractNumId w:val="17"/>
  </w:num>
  <w:num w:numId="18">
    <w:abstractNumId w:val="6"/>
  </w:num>
  <w:num w:numId="19">
    <w:abstractNumId w:val="14"/>
  </w:num>
  <w:num w:numId="20">
    <w:abstractNumId w:val="13"/>
  </w:num>
  <w:num w:numId="21">
    <w:abstractNumId w:val="15"/>
  </w:num>
  <w:num w:numId="22">
    <w:abstractNumId w:val="7"/>
  </w:num>
  <w:num w:numId="23">
    <w:abstractNumId w:val="18"/>
  </w:num>
  <w:num w:numId="24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EB"/>
    <w:rsid w:val="00004E3B"/>
    <w:rsid w:val="00011D35"/>
    <w:rsid w:val="000256CB"/>
    <w:rsid w:val="0002775D"/>
    <w:rsid w:val="000431DC"/>
    <w:rsid w:val="00043D69"/>
    <w:rsid w:val="00051982"/>
    <w:rsid w:val="00053776"/>
    <w:rsid w:val="00053AF6"/>
    <w:rsid w:val="00055051"/>
    <w:rsid w:val="00055302"/>
    <w:rsid w:val="0006044E"/>
    <w:rsid w:val="00064906"/>
    <w:rsid w:val="00065924"/>
    <w:rsid w:val="00067D39"/>
    <w:rsid w:val="00080A68"/>
    <w:rsid w:val="00083573"/>
    <w:rsid w:val="000848D9"/>
    <w:rsid w:val="00091F73"/>
    <w:rsid w:val="000A0EC7"/>
    <w:rsid w:val="000A242F"/>
    <w:rsid w:val="000A4871"/>
    <w:rsid w:val="000A7119"/>
    <w:rsid w:val="000B40CA"/>
    <w:rsid w:val="000B4131"/>
    <w:rsid w:val="000C2B35"/>
    <w:rsid w:val="000C330F"/>
    <w:rsid w:val="000C6E8D"/>
    <w:rsid w:val="000D5470"/>
    <w:rsid w:val="000E1AEF"/>
    <w:rsid w:val="000E3D1E"/>
    <w:rsid w:val="000E4099"/>
    <w:rsid w:val="000F3CC6"/>
    <w:rsid w:val="00100B39"/>
    <w:rsid w:val="00102495"/>
    <w:rsid w:val="00113DE1"/>
    <w:rsid w:val="0011510C"/>
    <w:rsid w:val="001236D6"/>
    <w:rsid w:val="0013662F"/>
    <w:rsid w:val="00140472"/>
    <w:rsid w:val="00143999"/>
    <w:rsid w:val="00147C6A"/>
    <w:rsid w:val="00155543"/>
    <w:rsid w:val="001566E4"/>
    <w:rsid w:val="00157C11"/>
    <w:rsid w:val="001619F5"/>
    <w:rsid w:val="0016254D"/>
    <w:rsid w:val="001656A6"/>
    <w:rsid w:val="001667D7"/>
    <w:rsid w:val="00172D24"/>
    <w:rsid w:val="001731BA"/>
    <w:rsid w:val="00175DE6"/>
    <w:rsid w:val="001804DC"/>
    <w:rsid w:val="00180CC7"/>
    <w:rsid w:val="0018441C"/>
    <w:rsid w:val="00184BA3"/>
    <w:rsid w:val="00197426"/>
    <w:rsid w:val="00197CC7"/>
    <w:rsid w:val="001A3D35"/>
    <w:rsid w:val="001A66B5"/>
    <w:rsid w:val="001B56F5"/>
    <w:rsid w:val="001C0D4D"/>
    <w:rsid w:val="001C19A4"/>
    <w:rsid w:val="001D1C0F"/>
    <w:rsid w:val="001D5AF0"/>
    <w:rsid w:val="001E3552"/>
    <w:rsid w:val="001E4459"/>
    <w:rsid w:val="001E50F2"/>
    <w:rsid w:val="001E65ED"/>
    <w:rsid w:val="00200B97"/>
    <w:rsid w:val="0020130A"/>
    <w:rsid w:val="00216AF0"/>
    <w:rsid w:val="002232DE"/>
    <w:rsid w:val="002242DE"/>
    <w:rsid w:val="00225A4D"/>
    <w:rsid w:val="00225C94"/>
    <w:rsid w:val="00235FE0"/>
    <w:rsid w:val="00242480"/>
    <w:rsid w:val="00244EA2"/>
    <w:rsid w:val="00262629"/>
    <w:rsid w:val="00262D48"/>
    <w:rsid w:val="00274B84"/>
    <w:rsid w:val="00281BFE"/>
    <w:rsid w:val="002835BA"/>
    <w:rsid w:val="00283850"/>
    <w:rsid w:val="0029418F"/>
    <w:rsid w:val="002A031C"/>
    <w:rsid w:val="002A30F1"/>
    <w:rsid w:val="002A3C6D"/>
    <w:rsid w:val="002A6A1B"/>
    <w:rsid w:val="002A7C48"/>
    <w:rsid w:val="002B3079"/>
    <w:rsid w:val="002B6827"/>
    <w:rsid w:val="002B7DA8"/>
    <w:rsid w:val="002D06F7"/>
    <w:rsid w:val="002D29FC"/>
    <w:rsid w:val="002E2C1B"/>
    <w:rsid w:val="002E590C"/>
    <w:rsid w:val="002F068B"/>
    <w:rsid w:val="002F13CA"/>
    <w:rsid w:val="00307155"/>
    <w:rsid w:val="00307927"/>
    <w:rsid w:val="0031367F"/>
    <w:rsid w:val="00317656"/>
    <w:rsid w:val="00322C38"/>
    <w:rsid w:val="00326D2B"/>
    <w:rsid w:val="00327256"/>
    <w:rsid w:val="00327FE1"/>
    <w:rsid w:val="00331DF4"/>
    <w:rsid w:val="00334147"/>
    <w:rsid w:val="0034234C"/>
    <w:rsid w:val="00342E2F"/>
    <w:rsid w:val="00344F1E"/>
    <w:rsid w:val="00346E03"/>
    <w:rsid w:val="00353749"/>
    <w:rsid w:val="00354D6A"/>
    <w:rsid w:val="003640A6"/>
    <w:rsid w:val="003678B0"/>
    <w:rsid w:val="00372BF6"/>
    <w:rsid w:val="00376DD4"/>
    <w:rsid w:val="0038298C"/>
    <w:rsid w:val="003840BB"/>
    <w:rsid w:val="003950CD"/>
    <w:rsid w:val="003977B6"/>
    <w:rsid w:val="003B369E"/>
    <w:rsid w:val="003B44E8"/>
    <w:rsid w:val="003B567E"/>
    <w:rsid w:val="003C0E1E"/>
    <w:rsid w:val="003C5FDA"/>
    <w:rsid w:val="003D135A"/>
    <w:rsid w:val="003D2529"/>
    <w:rsid w:val="003E3E18"/>
    <w:rsid w:val="003E76B1"/>
    <w:rsid w:val="003F1EDC"/>
    <w:rsid w:val="003F4473"/>
    <w:rsid w:val="004017CB"/>
    <w:rsid w:val="0041287C"/>
    <w:rsid w:val="00412B13"/>
    <w:rsid w:val="004149A7"/>
    <w:rsid w:val="00420CAF"/>
    <w:rsid w:val="00420D40"/>
    <w:rsid w:val="0042451B"/>
    <w:rsid w:val="00426C46"/>
    <w:rsid w:val="004275C5"/>
    <w:rsid w:val="00432FA6"/>
    <w:rsid w:val="00434EDA"/>
    <w:rsid w:val="00436DDC"/>
    <w:rsid w:val="0044155D"/>
    <w:rsid w:val="00447C67"/>
    <w:rsid w:val="00453AC6"/>
    <w:rsid w:val="00464B91"/>
    <w:rsid w:val="004652A2"/>
    <w:rsid w:val="004657AC"/>
    <w:rsid w:val="00470F79"/>
    <w:rsid w:val="004755BD"/>
    <w:rsid w:val="00480696"/>
    <w:rsid w:val="0048200D"/>
    <w:rsid w:val="00493C93"/>
    <w:rsid w:val="0049719D"/>
    <w:rsid w:val="004A0896"/>
    <w:rsid w:val="004A1A57"/>
    <w:rsid w:val="004A336D"/>
    <w:rsid w:val="004A34F9"/>
    <w:rsid w:val="004A4A0B"/>
    <w:rsid w:val="004A6533"/>
    <w:rsid w:val="004B37C3"/>
    <w:rsid w:val="004B5B17"/>
    <w:rsid w:val="004C167C"/>
    <w:rsid w:val="004C41EA"/>
    <w:rsid w:val="004C596B"/>
    <w:rsid w:val="004D1088"/>
    <w:rsid w:val="004D30E8"/>
    <w:rsid w:val="004E0E59"/>
    <w:rsid w:val="004F3FD4"/>
    <w:rsid w:val="004F42C3"/>
    <w:rsid w:val="004F4495"/>
    <w:rsid w:val="00515BD5"/>
    <w:rsid w:val="00515DDF"/>
    <w:rsid w:val="005236C1"/>
    <w:rsid w:val="00524F73"/>
    <w:rsid w:val="005266BB"/>
    <w:rsid w:val="00526E0F"/>
    <w:rsid w:val="0053439F"/>
    <w:rsid w:val="005365EA"/>
    <w:rsid w:val="00542418"/>
    <w:rsid w:val="00545AF5"/>
    <w:rsid w:val="00547880"/>
    <w:rsid w:val="00566AD2"/>
    <w:rsid w:val="005771B2"/>
    <w:rsid w:val="00595CF1"/>
    <w:rsid w:val="005B3DA3"/>
    <w:rsid w:val="005B71A6"/>
    <w:rsid w:val="005C1905"/>
    <w:rsid w:val="005C468B"/>
    <w:rsid w:val="005D178F"/>
    <w:rsid w:val="005D1CB2"/>
    <w:rsid w:val="005D1EBE"/>
    <w:rsid w:val="005D39AC"/>
    <w:rsid w:val="005E0938"/>
    <w:rsid w:val="005E4832"/>
    <w:rsid w:val="005E7D91"/>
    <w:rsid w:val="005F3262"/>
    <w:rsid w:val="005F5876"/>
    <w:rsid w:val="00600712"/>
    <w:rsid w:val="00600B69"/>
    <w:rsid w:val="00600EB3"/>
    <w:rsid w:val="00603D77"/>
    <w:rsid w:val="0061293A"/>
    <w:rsid w:val="00616194"/>
    <w:rsid w:val="006224F7"/>
    <w:rsid w:val="00622D74"/>
    <w:rsid w:val="00634488"/>
    <w:rsid w:val="00635F9E"/>
    <w:rsid w:val="00636A12"/>
    <w:rsid w:val="00642E46"/>
    <w:rsid w:val="00650D4C"/>
    <w:rsid w:val="00652380"/>
    <w:rsid w:val="0065483F"/>
    <w:rsid w:val="00656157"/>
    <w:rsid w:val="006643AB"/>
    <w:rsid w:val="00664526"/>
    <w:rsid w:val="00675F65"/>
    <w:rsid w:val="006775D9"/>
    <w:rsid w:val="0069010E"/>
    <w:rsid w:val="0069111A"/>
    <w:rsid w:val="006929E2"/>
    <w:rsid w:val="006966CB"/>
    <w:rsid w:val="006B3BE9"/>
    <w:rsid w:val="006B72D6"/>
    <w:rsid w:val="006B7C2B"/>
    <w:rsid w:val="006C0587"/>
    <w:rsid w:val="006D15FC"/>
    <w:rsid w:val="006D568D"/>
    <w:rsid w:val="006D6E1E"/>
    <w:rsid w:val="006D798A"/>
    <w:rsid w:val="006E365D"/>
    <w:rsid w:val="006E5D8B"/>
    <w:rsid w:val="006F01BB"/>
    <w:rsid w:val="006F0DE5"/>
    <w:rsid w:val="006F1EB9"/>
    <w:rsid w:val="006F6BBE"/>
    <w:rsid w:val="006F7905"/>
    <w:rsid w:val="00701778"/>
    <w:rsid w:val="00704761"/>
    <w:rsid w:val="00713A59"/>
    <w:rsid w:val="007216A9"/>
    <w:rsid w:val="00722096"/>
    <w:rsid w:val="00724A59"/>
    <w:rsid w:val="00733066"/>
    <w:rsid w:val="00734796"/>
    <w:rsid w:val="007359DF"/>
    <w:rsid w:val="00736A31"/>
    <w:rsid w:val="00750AE0"/>
    <w:rsid w:val="00752139"/>
    <w:rsid w:val="00757D2E"/>
    <w:rsid w:val="007623A7"/>
    <w:rsid w:val="00764DA6"/>
    <w:rsid w:val="00774B41"/>
    <w:rsid w:val="007877B5"/>
    <w:rsid w:val="00787B1E"/>
    <w:rsid w:val="007931C6"/>
    <w:rsid w:val="007944DA"/>
    <w:rsid w:val="00794EED"/>
    <w:rsid w:val="007968F6"/>
    <w:rsid w:val="007A009F"/>
    <w:rsid w:val="007B78CA"/>
    <w:rsid w:val="007C23F1"/>
    <w:rsid w:val="007C4092"/>
    <w:rsid w:val="007C6445"/>
    <w:rsid w:val="007D2AA3"/>
    <w:rsid w:val="007D482B"/>
    <w:rsid w:val="007D4B04"/>
    <w:rsid w:val="007D69F9"/>
    <w:rsid w:val="007D6B61"/>
    <w:rsid w:val="007E0C2B"/>
    <w:rsid w:val="007E2E43"/>
    <w:rsid w:val="007F0522"/>
    <w:rsid w:val="007F0546"/>
    <w:rsid w:val="007F26E9"/>
    <w:rsid w:val="007F54BD"/>
    <w:rsid w:val="007F5BA8"/>
    <w:rsid w:val="008064D1"/>
    <w:rsid w:val="00812294"/>
    <w:rsid w:val="008130CE"/>
    <w:rsid w:val="008167FF"/>
    <w:rsid w:val="0083267F"/>
    <w:rsid w:val="008423A4"/>
    <w:rsid w:val="008458A7"/>
    <w:rsid w:val="008467AB"/>
    <w:rsid w:val="00852279"/>
    <w:rsid w:val="00856CD9"/>
    <w:rsid w:val="0086420F"/>
    <w:rsid w:val="00871706"/>
    <w:rsid w:val="00875DE0"/>
    <w:rsid w:val="008970F7"/>
    <w:rsid w:val="008A4DEB"/>
    <w:rsid w:val="008A6617"/>
    <w:rsid w:val="008A7A21"/>
    <w:rsid w:val="008A7D33"/>
    <w:rsid w:val="008B3ECE"/>
    <w:rsid w:val="008B65CB"/>
    <w:rsid w:val="008C062C"/>
    <w:rsid w:val="008C1321"/>
    <w:rsid w:val="008C217C"/>
    <w:rsid w:val="008C2B63"/>
    <w:rsid w:val="008C6E2B"/>
    <w:rsid w:val="008C6EF8"/>
    <w:rsid w:val="008D038C"/>
    <w:rsid w:val="008F1C0F"/>
    <w:rsid w:val="008F1E15"/>
    <w:rsid w:val="008F7AF6"/>
    <w:rsid w:val="00901B85"/>
    <w:rsid w:val="009034AB"/>
    <w:rsid w:val="0090511C"/>
    <w:rsid w:val="00907891"/>
    <w:rsid w:val="0091126B"/>
    <w:rsid w:val="00911D3F"/>
    <w:rsid w:val="009133F9"/>
    <w:rsid w:val="00914208"/>
    <w:rsid w:val="00916664"/>
    <w:rsid w:val="00923B78"/>
    <w:rsid w:val="00937566"/>
    <w:rsid w:val="00946D05"/>
    <w:rsid w:val="00951377"/>
    <w:rsid w:val="009550DE"/>
    <w:rsid w:val="00955F38"/>
    <w:rsid w:val="00966D0B"/>
    <w:rsid w:val="009670CD"/>
    <w:rsid w:val="00970BA2"/>
    <w:rsid w:val="00980472"/>
    <w:rsid w:val="009811C7"/>
    <w:rsid w:val="00983CF6"/>
    <w:rsid w:val="00987A18"/>
    <w:rsid w:val="00994656"/>
    <w:rsid w:val="00994B4F"/>
    <w:rsid w:val="009A0992"/>
    <w:rsid w:val="009A09E1"/>
    <w:rsid w:val="009A233D"/>
    <w:rsid w:val="009A2B8F"/>
    <w:rsid w:val="009A361B"/>
    <w:rsid w:val="009A5198"/>
    <w:rsid w:val="009A7603"/>
    <w:rsid w:val="009B055B"/>
    <w:rsid w:val="009C0D88"/>
    <w:rsid w:val="009C130B"/>
    <w:rsid w:val="009C50DC"/>
    <w:rsid w:val="009D2B8A"/>
    <w:rsid w:val="009E68B4"/>
    <w:rsid w:val="009F444D"/>
    <w:rsid w:val="00A0407F"/>
    <w:rsid w:val="00A14E9C"/>
    <w:rsid w:val="00A150F9"/>
    <w:rsid w:val="00A1630A"/>
    <w:rsid w:val="00A16DF0"/>
    <w:rsid w:val="00A325BC"/>
    <w:rsid w:val="00A36470"/>
    <w:rsid w:val="00A40BB6"/>
    <w:rsid w:val="00A533D6"/>
    <w:rsid w:val="00A62226"/>
    <w:rsid w:val="00A65D66"/>
    <w:rsid w:val="00A66F43"/>
    <w:rsid w:val="00A67C55"/>
    <w:rsid w:val="00A71133"/>
    <w:rsid w:val="00A7227C"/>
    <w:rsid w:val="00A733DC"/>
    <w:rsid w:val="00A73B08"/>
    <w:rsid w:val="00A82058"/>
    <w:rsid w:val="00A8381D"/>
    <w:rsid w:val="00A843AD"/>
    <w:rsid w:val="00A91725"/>
    <w:rsid w:val="00A96D9A"/>
    <w:rsid w:val="00AA65A0"/>
    <w:rsid w:val="00AB20E0"/>
    <w:rsid w:val="00AB2E6A"/>
    <w:rsid w:val="00AB6D26"/>
    <w:rsid w:val="00AC1134"/>
    <w:rsid w:val="00AC11FB"/>
    <w:rsid w:val="00AC2B49"/>
    <w:rsid w:val="00AC3CE7"/>
    <w:rsid w:val="00AD140F"/>
    <w:rsid w:val="00AD2314"/>
    <w:rsid w:val="00AD375D"/>
    <w:rsid w:val="00AD53F7"/>
    <w:rsid w:val="00AD6327"/>
    <w:rsid w:val="00AD6C7D"/>
    <w:rsid w:val="00AD70AF"/>
    <w:rsid w:val="00AE38DB"/>
    <w:rsid w:val="00AF13C8"/>
    <w:rsid w:val="00AF4A42"/>
    <w:rsid w:val="00B0023E"/>
    <w:rsid w:val="00B07E7A"/>
    <w:rsid w:val="00B14422"/>
    <w:rsid w:val="00B20DCD"/>
    <w:rsid w:val="00B21ED2"/>
    <w:rsid w:val="00B233D9"/>
    <w:rsid w:val="00B24ADC"/>
    <w:rsid w:val="00B33931"/>
    <w:rsid w:val="00B672C3"/>
    <w:rsid w:val="00B756ED"/>
    <w:rsid w:val="00B820CA"/>
    <w:rsid w:val="00B8343B"/>
    <w:rsid w:val="00BA23C0"/>
    <w:rsid w:val="00BB411B"/>
    <w:rsid w:val="00BB72B2"/>
    <w:rsid w:val="00BB7B9F"/>
    <w:rsid w:val="00BC0519"/>
    <w:rsid w:val="00BC1AE4"/>
    <w:rsid w:val="00BD03EB"/>
    <w:rsid w:val="00BD7436"/>
    <w:rsid w:val="00BD7AF4"/>
    <w:rsid w:val="00BE12E1"/>
    <w:rsid w:val="00BE3976"/>
    <w:rsid w:val="00BE3DD7"/>
    <w:rsid w:val="00BE43BE"/>
    <w:rsid w:val="00BF1F0D"/>
    <w:rsid w:val="00C04553"/>
    <w:rsid w:val="00C1477A"/>
    <w:rsid w:val="00C14A62"/>
    <w:rsid w:val="00C14FA5"/>
    <w:rsid w:val="00C168D9"/>
    <w:rsid w:val="00C27B72"/>
    <w:rsid w:val="00C379F1"/>
    <w:rsid w:val="00C43E9D"/>
    <w:rsid w:val="00C45069"/>
    <w:rsid w:val="00C5592B"/>
    <w:rsid w:val="00C55D9D"/>
    <w:rsid w:val="00C57DA2"/>
    <w:rsid w:val="00C6585C"/>
    <w:rsid w:val="00C775F6"/>
    <w:rsid w:val="00C77D05"/>
    <w:rsid w:val="00C77F71"/>
    <w:rsid w:val="00C81D57"/>
    <w:rsid w:val="00C87401"/>
    <w:rsid w:val="00CA101A"/>
    <w:rsid w:val="00CA6D9E"/>
    <w:rsid w:val="00CB1107"/>
    <w:rsid w:val="00CB4A0F"/>
    <w:rsid w:val="00CB7512"/>
    <w:rsid w:val="00CC2F11"/>
    <w:rsid w:val="00CC44EC"/>
    <w:rsid w:val="00CC4951"/>
    <w:rsid w:val="00CC7DCB"/>
    <w:rsid w:val="00CD4F39"/>
    <w:rsid w:val="00CD5EB0"/>
    <w:rsid w:val="00CE1256"/>
    <w:rsid w:val="00CE18FA"/>
    <w:rsid w:val="00CE62D4"/>
    <w:rsid w:val="00CF0EB3"/>
    <w:rsid w:val="00CF30A0"/>
    <w:rsid w:val="00CF4699"/>
    <w:rsid w:val="00D02FDA"/>
    <w:rsid w:val="00D05B25"/>
    <w:rsid w:val="00D06442"/>
    <w:rsid w:val="00D06EAF"/>
    <w:rsid w:val="00D06FCC"/>
    <w:rsid w:val="00D06FFE"/>
    <w:rsid w:val="00D10951"/>
    <w:rsid w:val="00D140B0"/>
    <w:rsid w:val="00D1492B"/>
    <w:rsid w:val="00D17EE3"/>
    <w:rsid w:val="00D204B7"/>
    <w:rsid w:val="00D215BD"/>
    <w:rsid w:val="00D27549"/>
    <w:rsid w:val="00D32229"/>
    <w:rsid w:val="00D4208F"/>
    <w:rsid w:val="00D43213"/>
    <w:rsid w:val="00D44BED"/>
    <w:rsid w:val="00D44E7C"/>
    <w:rsid w:val="00D4761D"/>
    <w:rsid w:val="00D62FBA"/>
    <w:rsid w:val="00D636EB"/>
    <w:rsid w:val="00D6760F"/>
    <w:rsid w:val="00D7086D"/>
    <w:rsid w:val="00D70923"/>
    <w:rsid w:val="00D74B9D"/>
    <w:rsid w:val="00D83C52"/>
    <w:rsid w:val="00D83C92"/>
    <w:rsid w:val="00D84621"/>
    <w:rsid w:val="00D862F3"/>
    <w:rsid w:val="00D873DA"/>
    <w:rsid w:val="00D87595"/>
    <w:rsid w:val="00D976A7"/>
    <w:rsid w:val="00DA0288"/>
    <w:rsid w:val="00DA1C48"/>
    <w:rsid w:val="00DA3252"/>
    <w:rsid w:val="00DA3DE7"/>
    <w:rsid w:val="00DA6AC3"/>
    <w:rsid w:val="00DB1FBE"/>
    <w:rsid w:val="00DB5EEA"/>
    <w:rsid w:val="00DC3BBA"/>
    <w:rsid w:val="00DC5FC5"/>
    <w:rsid w:val="00DC5FC6"/>
    <w:rsid w:val="00DD2BFD"/>
    <w:rsid w:val="00DD5008"/>
    <w:rsid w:val="00DF07E0"/>
    <w:rsid w:val="00E03C41"/>
    <w:rsid w:val="00E2015C"/>
    <w:rsid w:val="00E223A4"/>
    <w:rsid w:val="00E223BA"/>
    <w:rsid w:val="00E327AD"/>
    <w:rsid w:val="00E340F7"/>
    <w:rsid w:val="00E35964"/>
    <w:rsid w:val="00E56ACB"/>
    <w:rsid w:val="00E63388"/>
    <w:rsid w:val="00E65290"/>
    <w:rsid w:val="00E72702"/>
    <w:rsid w:val="00E727B0"/>
    <w:rsid w:val="00E764D5"/>
    <w:rsid w:val="00E84ECA"/>
    <w:rsid w:val="00E87235"/>
    <w:rsid w:val="00E920DC"/>
    <w:rsid w:val="00E95740"/>
    <w:rsid w:val="00EA0A2F"/>
    <w:rsid w:val="00EA42DF"/>
    <w:rsid w:val="00EB593B"/>
    <w:rsid w:val="00EC2FF5"/>
    <w:rsid w:val="00EC6B5C"/>
    <w:rsid w:val="00ED0235"/>
    <w:rsid w:val="00ED331D"/>
    <w:rsid w:val="00EE101F"/>
    <w:rsid w:val="00EE4314"/>
    <w:rsid w:val="00EF1D4D"/>
    <w:rsid w:val="00EF3D01"/>
    <w:rsid w:val="00EF4B32"/>
    <w:rsid w:val="00EF7D10"/>
    <w:rsid w:val="00F01893"/>
    <w:rsid w:val="00F0446F"/>
    <w:rsid w:val="00F07EB4"/>
    <w:rsid w:val="00F12FA4"/>
    <w:rsid w:val="00F14669"/>
    <w:rsid w:val="00F1593D"/>
    <w:rsid w:val="00F23675"/>
    <w:rsid w:val="00F24ECF"/>
    <w:rsid w:val="00F3141D"/>
    <w:rsid w:val="00F34B12"/>
    <w:rsid w:val="00F37673"/>
    <w:rsid w:val="00F4238C"/>
    <w:rsid w:val="00F43BD9"/>
    <w:rsid w:val="00F44B58"/>
    <w:rsid w:val="00F50371"/>
    <w:rsid w:val="00F5528E"/>
    <w:rsid w:val="00F6328B"/>
    <w:rsid w:val="00F63506"/>
    <w:rsid w:val="00F65022"/>
    <w:rsid w:val="00F65A21"/>
    <w:rsid w:val="00F67AA2"/>
    <w:rsid w:val="00F82115"/>
    <w:rsid w:val="00F8544C"/>
    <w:rsid w:val="00F86CAB"/>
    <w:rsid w:val="00F94F89"/>
    <w:rsid w:val="00F9637A"/>
    <w:rsid w:val="00F96772"/>
    <w:rsid w:val="00F97728"/>
    <w:rsid w:val="00FA1DA4"/>
    <w:rsid w:val="00FA645A"/>
    <w:rsid w:val="00FA7EF8"/>
    <w:rsid w:val="00FB09B9"/>
    <w:rsid w:val="00FB1E6B"/>
    <w:rsid w:val="00FB2840"/>
    <w:rsid w:val="00FB343B"/>
    <w:rsid w:val="00FB6A5E"/>
    <w:rsid w:val="00FC3103"/>
    <w:rsid w:val="00FC4BF8"/>
    <w:rsid w:val="00FC7E45"/>
    <w:rsid w:val="00FD0659"/>
    <w:rsid w:val="00FD2F92"/>
    <w:rsid w:val="00FD3C3D"/>
    <w:rsid w:val="00FE0846"/>
    <w:rsid w:val="00FE2073"/>
    <w:rsid w:val="00FE3E4B"/>
    <w:rsid w:val="00FF22A5"/>
    <w:rsid w:val="00FF63E7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34113D6-072F-4101-9DE1-42D0A157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locked="1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35A"/>
    <w:pPr>
      <w:spacing w:after="200" w:line="276" w:lineRule="auto"/>
    </w:pPr>
    <w:rPr>
      <w:sz w:val="22"/>
      <w:szCs w:val="22"/>
      <w:lang w:val="fr-FR" w:eastAsia="en-US"/>
    </w:rPr>
  </w:style>
  <w:style w:type="paragraph" w:styleId="Titre2">
    <w:name w:val="heading 2"/>
    <w:basedOn w:val="Normal"/>
    <w:next w:val="Normal"/>
    <w:link w:val="Titre2Car"/>
    <w:autoRedefine/>
    <w:uiPriority w:val="99"/>
    <w:qFormat/>
    <w:rsid w:val="0029418F"/>
    <w:pPr>
      <w:keepNext/>
      <w:pBdr>
        <w:bottom w:val="single" w:sz="4" w:space="1" w:color="000099"/>
      </w:pBdr>
      <w:tabs>
        <w:tab w:val="num" w:pos="284"/>
      </w:tabs>
      <w:spacing w:before="120" w:after="120" w:line="360" w:lineRule="auto"/>
      <w:ind w:left="284" w:right="-180" w:hanging="284"/>
      <w:jc w:val="right"/>
      <w:outlineLvl w:val="1"/>
    </w:pPr>
    <w:rPr>
      <w:rFonts w:ascii="Arial" w:eastAsia="Times New Roman" w:hAnsi="Arial"/>
      <w:b/>
      <w:bCs/>
      <w:iCs/>
      <w:caps/>
      <w:color w:val="000099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locked/>
    <w:rsid w:val="0029418F"/>
    <w:rPr>
      <w:rFonts w:ascii="Arial" w:hAnsi="Arial" w:cs="Times New Roman"/>
      <w:b/>
      <w:bCs/>
      <w:iCs/>
      <w:caps/>
      <w:color w:val="000099"/>
      <w:sz w:val="28"/>
      <w:szCs w:val="28"/>
      <w:lang w:val="fr-BE" w:eastAsia="fr-FR"/>
    </w:rPr>
  </w:style>
  <w:style w:type="paragraph" w:styleId="En-tte">
    <w:name w:val="header"/>
    <w:basedOn w:val="Normal"/>
    <w:link w:val="En-tteCar"/>
    <w:uiPriority w:val="99"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locked/>
    <w:rsid w:val="00344F1E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locked/>
    <w:rsid w:val="00344F1E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3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344F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62FBA"/>
    <w:pPr>
      <w:ind w:left="720"/>
      <w:contextualSpacing/>
    </w:pPr>
  </w:style>
  <w:style w:type="paragraph" w:customStyle="1" w:styleId="Liste1">
    <w:name w:val="Liste1"/>
    <w:basedOn w:val="Normal"/>
    <w:autoRedefine/>
    <w:uiPriority w:val="99"/>
    <w:rsid w:val="00281BFE"/>
    <w:pPr>
      <w:numPr>
        <w:numId w:val="3"/>
      </w:numPr>
      <w:spacing w:after="0" w:line="360" w:lineRule="auto"/>
      <w:ind w:right="851"/>
    </w:pPr>
    <w:rPr>
      <w:rFonts w:ascii="Arial" w:eastAsia="Times New Roman" w:hAnsi="Arial"/>
      <w:sz w:val="16"/>
      <w:szCs w:val="24"/>
      <w:lang w:eastAsia="fr-FR"/>
    </w:rPr>
  </w:style>
  <w:style w:type="table" w:styleId="Grilledutableau">
    <w:name w:val="Table Grid"/>
    <w:aliases w:val="Texte dans les tableaux,texte tableaux missions"/>
    <w:basedOn w:val="TableauNormal"/>
    <w:uiPriority w:val="99"/>
    <w:rsid w:val="00281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stableaux">
    <w:name w:val="titres tableaux"/>
    <w:basedOn w:val="Normal"/>
    <w:uiPriority w:val="99"/>
    <w:rsid w:val="00BA23C0"/>
    <w:pPr>
      <w:spacing w:after="0" w:line="240" w:lineRule="auto"/>
      <w:jc w:val="center"/>
    </w:pPr>
    <w:rPr>
      <w:rFonts w:ascii="HelveticaNeueLT Com 47 LtCn" w:eastAsia="Times New Roman" w:hAnsi="HelveticaNeueLT Com 47 LtCn"/>
      <w:caps/>
      <w:sz w:val="20"/>
      <w:szCs w:val="24"/>
      <w:lang w:eastAsia="fr-FR"/>
    </w:rPr>
  </w:style>
  <w:style w:type="paragraph" w:customStyle="1" w:styleId="textetableaux">
    <w:name w:val="texte tableaux"/>
    <w:basedOn w:val="Normal"/>
    <w:link w:val="textetableauxChar"/>
    <w:uiPriority w:val="99"/>
    <w:rsid w:val="00BA23C0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eastAsia="fr-FR"/>
    </w:rPr>
  </w:style>
  <w:style w:type="character" w:customStyle="1" w:styleId="textetableauxChar">
    <w:name w:val="texte tableaux Char"/>
    <w:link w:val="textetableaux"/>
    <w:uiPriority w:val="99"/>
    <w:locked/>
    <w:rsid w:val="00BA23C0"/>
    <w:rPr>
      <w:rFonts w:ascii="Vialog LT Com Light" w:hAnsi="Vialog LT Com Light" w:cs="Times New Roman"/>
      <w:sz w:val="20"/>
      <w:szCs w:val="20"/>
      <w:lang w:val="fr-FR" w:eastAsia="fr-FR"/>
    </w:rPr>
  </w:style>
  <w:style w:type="table" w:styleId="Grilledetableau3">
    <w:name w:val="Table Grid 3"/>
    <w:basedOn w:val="TableauNormal"/>
    <w:uiPriority w:val="99"/>
    <w:rsid w:val="008C1321"/>
    <w:pPr>
      <w:spacing w:before="60" w:after="60"/>
    </w:pPr>
    <w:rPr>
      <w:rFonts w:ascii="Vialog LT Com Light" w:eastAsia="Times New Roman" w:hAnsi="Vialog LT Com Light"/>
    </w:rPr>
    <w:tblPr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/>
        <w:b/>
        <w:caps/>
        <w:smallCaps w:val="0"/>
        <w:sz w:val="20"/>
      </w:rPr>
      <w:tblPr/>
      <w:tcPr>
        <w:shd w:val="clear" w:color="auto" w:fill="B3B3B3"/>
      </w:tcPr>
    </w:tblStylePr>
    <w:tblStylePr w:type="lastRow">
      <w:rPr>
        <w:rFonts w:cs="Times New Roman"/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right"/>
      </w:pPr>
      <w:rPr>
        <w:rFonts w:ascii="Times New Roman" w:hAnsi="Times New Roman" w:cs="Times New Roman"/>
        <w:b w:val="0"/>
        <w:caps/>
        <w:smallCaps w:val="0"/>
        <w:sz w:val="20"/>
      </w:rPr>
    </w:tblStylePr>
    <w:tblStylePr w:type="lastCol">
      <w:rPr>
        <w:rFonts w:cs="Times New Roman"/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etableau10">
    <w:name w:val="texte tableau 10"/>
    <w:basedOn w:val="Normal"/>
    <w:uiPriority w:val="99"/>
    <w:rsid w:val="00F5528E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eastAsia="fr-FR"/>
    </w:rPr>
  </w:style>
  <w:style w:type="paragraph" w:customStyle="1" w:styleId="Style1">
    <w:name w:val="Style1"/>
    <w:basedOn w:val="Normal"/>
    <w:uiPriority w:val="99"/>
    <w:rsid w:val="00F5528E"/>
    <w:pPr>
      <w:spacing w:after="0" w:line="240" w:lineRule="auto"/>
    </w:pPr>
    <w:rPr>
      <w:rFonts w:ascii="Vialog LT Com Light" w:eastAsia="Times New Roman" w:hAnsi="Vialog LT Com Light"/>
      <w:b/>
      <w:sz w:val="28"/>
      <w:szCs w:val="24"/>
      <w:u w:val="single"/>
      <w:lang w:eastAsia="fr-FR"/>
    </w:rPr>
  </w:style>
  <w:style w:type="paragraph" w:customStyle="1" w:styleId="Achievements">
    <w:name w:val="Achievements"/>
    <w:basedOn w:val="Normal"/>
    <w:uiPriority w:val="99"/>
    <w:rsid w:val="008423A4"/>
    <w:pPr>
      <w:numPr>
        <w:numId w:val="4"/>
      </w:numPr>
      <w:spacing w:before="60" w:after="60" w:line="240" w:lineRule="auto"/>
    </w:pPr>
    <w:rPr>
      <w:rFonts w:ascii="Tahoma" w:eastAsia="Times New Roman" w:hAnsi="Tahoma" w:cs="Tahoma"/>
      <w:spacing w:val="10"/>
      <w:sz w:val="16"/>
      <w:szCs w:val="16"/>
      <w:lang w:val="en-US"/>
    </w:rPr>
  </w:style>
  <w:style w:type="paragraph" w:styleId="Corpsdetexte">
    <w:name w:val="Body Text"/>
    <w:basedOn w:val="Normal"/>
    <w:link w:val="CorpsdetexteCar"/>
    <w:uiPriority w:val="99"/>
    <w:semiHidden/>
    <w:rsid w:val="00D17EE3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locked/>
    <w:rsid w:val="00D17EE3"/>
    <w:rPr>
      <w:rFonts w:cs="Times New Roman"/>
      <w:sz w:val="22"/>
      <w:szCs w:val="22"/>
      <w:lang w:val="fr-BE" w:eastAsia="en-US"/>
    </w:rPr>
  </w:style>
  <w:style w:type="paragraph" w:styleId="Listepuces2">
    <w:name w:val="List Bullet 2"/>
    <w:basedOn w:val="Normal"/>
    <w:autoRedefine/>
    <w:uiPriority w:val="99"/>
    <w:rsid w:val="00D17EE3"/>
    <w:pPr>
      <w:numPr>
        <w:numId w:val="5"/>
      </w:numPr>
      <w:tabs>
        <w:tab w:val="num" w:pos="643"/>
      </w:tabs>
      <w:spacing w:after="0" w:line="240" w:lineRule="auto"/>
      <w:ind w:left="643"/>
    </w:pPr>
    <w:rPr>
      <w:rFonts w:ascii="Arial" w:eastAsia="Times New Roman" w:hAnsi="Arial" w:cs="Arial"/>
      <w:iCs/>
      <w:noProof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rsid w:val="00875DE0"/>
    <w:rPr>
      <w:rFonts w:ascii="Times New Roman" w:hAnsi="Times New Roman"/>
      <w:sz w:val="24"/>
      <w:szCs w:val="24"/>
    </w:rPr>
  </w:style>
  <w:style w:type="paragraph" w:customStyle="1" w:styleId="CVMission">
    <w:name w:val="CV_Mission"/>
    <w:basedOn w:val="Normal"/>
    <w:uiPriority w:val="99"/>
    <w:rsid w:val="00242480"/>
    <w:pPr>
      <w:tabs>
        <w:tab w:val="num" w:pos="720"/>
        <w:tab w:val="right" w:leader="underscore" w:pos="9072"/>
      </w:tabs>
      <w:spacing w:before="240" w:after="120" w:line="240" w:lineRule="auto"/>
    </w:pPr>
    <w:rPr>
      <w:rFonts w:ascii="Arial" w:eastAsia="Times New Roman" w:hAnsi="Arial" w:cs="Arial"/>
      <w:b/>
      <w:bCs/>
      <w:iCs/>
      <w:smallCaps/>
      <w:lang w:eastAsia="fr-FR"/>
    </w:rPr>
  </w:style>
  <w:style w:type="character" w:styleId="Accentuation">
    <w:name w:val="Emphasis"/>
    <w:uiPriority w:val="99"/>
    <w:qFormat/>
    <w:rsid w:val="00722096"/>
    <w:rPr>
      <w:rFonts w:cs="Times New Roman"/>
      <w:i/>
      <w:iCs/>
    </w:rPr>
  </w:style>
  <w:style w:type="character" w:customStyle="1" w:styleId="apple-converted-space">
    <w:name w:val="apple-converted-space"/>
    <w:uiPriority w:val="99"/>
    <w:rsid w:val="00722096"/>
    <w:rPr>
      <w:rFonts w:cs="Times New Roman"/>
    </w:rPr>
  </w:style>
  <w:style w:type="character" w:styleId="lev">
    <w:name w:val="Strong"/>
    <w:uiPriority w:val="99"/>
    <w:qFormat/>
    <w:rsid w:val="00D02FDA"/>
    <w:rPr>
      <w:rFonts w:cs="Times New Roman"/>
      <w:b/>
      <w:bCs/>
    </w:rPr>
  </w:style>
  <w:style w:type="character" w:styleId="Lienhypertexte">
    <w:name w:val="Hyperlink"/>
    <w:uiPriority w:val="99"/>
    <w:semiHidden/>
    <w:rsid w:val="006B72D6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31367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fr-FR" w:eastAsia="fr-FR"/>
    </w:rPr>
  </w:style>
  <w:style w:type="table" w:customStyle="1" w:styleId="Style2">
    <w:name w:val="Style2"/>
    <w:basedOn w:val="TableauNormal"/>
    <w:uiPriority w:val="99"/>
    <w:rsid w:val="0091420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\Data_Axel\_KOZALYS\Consultants\Hicham%20Mouquaddim\Kozalys_CV_Mouquaddi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Kozalys_CV_Mouquaddim.dotx</Template>
  <TotalTime>736</TotalTime>
  <Pages>9</Pages>
  <Words>1806</Words>
  <Characters>9939</Characters>
  <Application>Microsoft Office Word</Application>
  <DocSecurity>0</DocSecurity>
  <Lines>82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Anis ABID</vt:lpstr>
      <vt:lpstr>Charif MAHMOUDI</vt:lpstr>
    </vt:vector>
  </TitlesOfParts>
  <Company>HP</Company>
  <LinksUpToDate>false</LinksUpToDate>
  <CharactersWithSpaces>11722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Anis ABID</dc:title>
  <dc:creator>Ilyeum</dc:creator>
  <cp:keywords>PHP; HTML; CSS; javascript</cp:keywords>
  <cp:lastModifiedBy>Anis Abid</cp:lastModifiedBy>
  <cp:revision>101</cp:revision>
  <cp:lastPrinted>2013-12-12T14:14:00Z</cp:lastPrinted>
  <dcterms:created xsi:type="dcterms:W3CDTF">2014-07-04T09:51:00Z</dcterms:created>
  <dcterms:modified xsi:type="dcterms:W3CDTF">2014-07-25T13:09:00Z</dcterms:modified>
</cp:coreProperties>
</file>